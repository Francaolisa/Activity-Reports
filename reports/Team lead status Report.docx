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BB10F" w14:textId="06A286E9" w:rsidR="00571ABD" w:rsidRDefault="00A76DA5" w:rsidP="00873331">
      <w:pPr>
        <w:pStyle w:val="Companyname"/>
      </w:pPr>
      <w:r>
        <w:rPr>
          <w:noProof/>
        </w:rPr>
        <w:drawing>
          <wp:inline distT="0" distB="0" distL="0" distR="0" wp14:anchorId="4DA657EB" wp14:editId="15CD78DE">
            <wp:extent cx="2211244" cy="37623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753" cy="43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762D" w14:textId="56D1F5A6" w:rsidR="00571ABD" w:rsidRDefault="0004552C">
      <w:pPr>
        <w:pStyle w:val="Heading1"/>
      </w:pPr>
      <w:sdt>
        <w:sdtPr>
          <w:alias w:val="Team lead status report:"/>
          <w:tag w:val="Team lead status report:"/>
          <w:id w:val="-189071442"/>
          <w:placeholder>
            <w:docPart w:val="2F75A728CDF144DC98205802349640F8"/>
          </w:placeholder>
          <w:temporary/>
          <w:showingPlcHdr/>
          <w15:appearance w15:val="hidden"/>
        </w:sdtPr>
        <w:sdtEndPr/>
        <w:sdtContent>
          <w:r w:rsidR="007D1D2C">
            <w:t>Team lead status</w:t>
          </w:r>
          <w:r w:rsidR="004A4768">
            <w:t xml:space="preserve"> Report</w:t>
          </w:r>
        </w:sdtContent>
      </w:sdt>
    </w:p>
    <w:sdt>
      <w:sdtPr>
        <w:alias w:val="Employee information:"/>
        <w:tag w:val="Employee information:"/>
        <w:id w:val="691346827"/>
        <w:placeholder>
          <w:docPart w:val="650E8AD931AB413E8CF257847554E6C6"/>
        </w:placeholder>
        <w:temporary/>
        <w:showingPlcHdr/>
        <w15:appearance w15:val="hidden"/>
      </w:sdtPr>
      <w:sdtEndPr/>
      <w:sdtContent>
        <w:p w14:paraId="39F65B23" w14:textId="77777777" w:rsidR="00571ABD" w:rsidRDefault="004A4768">
          <w:pPr>
            <w:pStyle w:val="Heading2"/>
          </w:pPr>
          <w:r>
            <w:t>Employee information</w:t>
          </w:r>
        </w:p>
      </w:sdtContent>
    </w:sdt>
    <w:tbl>
      <w:tblPr>
        <w:tblStyle w:val="Report"/>
        <w:tblW w:w="5000" w:type="pct"/>
        <w:tblLayout w:type="fixed"/>
        <w:tblLook w:val="0680" w:firstRow="0" w:lastRow="0" w:firstColumn="1" w:lastColumn="0" w:noHBand="1" w:noVBand="1"/>
        <w:tblDescription w:val="Contact information table"/>
      </w:tblPr>
      <w:tblGrid>
        <w:gridCol w:w="2016"/>
        <w:gridCol w:w="3384"/>
        <w:gridCol w:w="2016"/>
        <w:gridCol w:w="3384"/>
      </w:tblGrid>
      <w:tr w:rsidR="00571ABD" w14:paraId="71BE4637" w14:textId="77777777" w:rsidTr="00A2308D">
        <w:sdt>
          <w:sdtPr>
            <w:alias w:val="Employee name:"/>
            <w:tag w:val="Employee name:"/>
            <w:id w:val="-582676545"/>
            <w:placeholder>
              <w:docPart w:val="E55A58122A8848D58FA1A14CF062CFC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3B132FCC" w14:textId="77777777" w:rsidR="00571ABD" w:rsidRDefault="004A4768" w:rsidP="004A4768">
                <w:pPr>
                  <w:pStyle w:val="Heading3"/>
                  <w:outlineLvl w:val="2"/>
                </w:pPr>
                <w:r>
                  <w:t>Employee name</w:t>
                </w:r>
              </w:p>
            </w:tc>
          </w:sdtContent>
        </w:sdt>
        <w:sdt>
          <w:sdtPr>
            <w:alias w:val="Enter employee name:"/>
            <w:tag w:val="Enter employee name:"/>
            <w:id w:val="-552544289"/>
            <w:placeholder>
              <w:docPart w:val="106F5AF64BBC4512A0239765AE2987F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6A1D7608" w14:textId="77777777" w:rsidR="00571ABD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employee name</w:t>
                </w:r>
              </w:p>
            </w:tc>
          </w:sdtContent>
        </w:sdt>
        <w:sdt>
          <w:sdtPr>
            <w:alias w:val="Project name:"/>
            <w:tag w:val="Project name:"/>
            <w:id w:val="-1075056005"/>
            <w:placeholder>
              <w:docPart w:val="EDB2C60D02BD40CB83A250EA85E6F716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14:paraId="0745F158" w14:textId="0F5DD9B8" w:rsidR="00571ABD" w:rsidRDefault="000E13A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Project name</w:t>
                </w:r>
              </w:p>
            </w:tc>
          </w:sdtContent>
        </w:sdt>
        <w:sdt>
          <w:sdtPr>
            <w:alias w:val="Enter project name:"/>
            <w:tag w:val="Enter project name:"/>
            <w:id w:val="-1954774598"/>
            <w:placeholder>
              <w:docPart w:val="4264D324992A44D88FB92AC36D01AA8C"/>
            </w:placeholder>
            <w:temporary/>
            <w:showingPlcHdr/>
            <w15:appearance w15:val="hidden"/>
          </w:sdtPr>
          <w:sdtContent>
            <w:tc>
              <w:tcPr>
                <w:tcW w:w="3384" w:type="dxa"/>
              </w:tcPr>
              <w:p w14:paraId="214867AE" w14:textId="1110BF2B" w:rsidR="00571ABD" w:rsidRDefault="00A2308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Enter </w:t>
                </w:r>
                <w:r w:rsidR="000E13A2">
                  <w:t>Project name</w:t>
                </w:r>
              </w:p>
            </w:tc>
          </w:sdtContent>
        </w:sdt>
      </w:tr>
      <w:tr w:rsidR="004A4768" w14:paraId="4A00D14E" w14:textId="77777777" w:rsidTr="00A2308D">
        <w:sdt>
          <w:sdtPr>
            <w:alias w:val="Department:"/>
            <w:tag w:val="Department:"/>
            <w:id w:val="668074627"/>
            <w:placeholder>
              <w:docPart w:val="7B1A3D94A2DA462EBA6A83A14CC19E1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2B989B2D" w14:textId="77777777" w:rsidR="004A4768" w:rsidRDefault="00B109B2" w:rsidP="00B109B2">
                <w:pPr>
                  <w:pStyle w:val="Heading3"/>
                  <w:outlineLvl w:val="2"/>
                </w:pPr>
                <w:r>
                  <w:t>Department</w:t>
                </w:r>
              </w:p>
            </w:tc>
          </w:sdtContent>
        </w:sdt>
        <w:sdt>
          <w:sdtPr>
            <w:alias w:val="Enter department:"/>
            <w:tag w:val="Enter department:"/>
            <w:id w:val="522362204"/>
            <w:placeholder>
              <w:docPart w:val="50254BE832054EC59287B8C9AFF7CD9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1885D61B" w14:textId="77777777" w:rsidR="004A4768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department</w:t>
                </w:r>
              </w:p>
            </w:tc>
          </w:sdtContent>
        </w:sdt>
        <w:sdt>
          <w:sdtPr>
            <w:alias w:val="GitHub ID:"/>
            <w:tag w:val="GitHub ID:"/>
            <w:id w:val="1351842893"/>
            <w:placeholder>
              <w:docPart w:val="E899366ACF9B4F3AB27F9658043831FF"/>
            </w:placeholder>
            <w:temporary/>
            <w:showingPlcHdr/>
            <w15:appearance w15:val="hidden"/>
          </w:sdtPr>
          <w:sdtContent>
            <w:tc>
              <w:tcPr>
                <w:tcW w:w="2016" w:type="dxa"/>
              </w:tcPr>
              <w:p w14:paraId="61738B98" w14:textId="22472F25" w:rsidR="004A4768" w:rsidRDefault="007D1D2C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GitHub ID</w:t>
                </w:r>
              </w:p>
            </w:tc>
          </w:sdtContent>
        </w:sdt>
        <w:sdt>
          <w:sdtPr>
            <w:alias w:val="Enter GitHub ID:"/>
            <w:tag w:val="Enter GitHub ID:"/>
            <w:id w:val="26693800"/>
            <w:placeholder>
              <w:docPart w:val="4DB8081166DE4037A9AA602E841621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28BF327E" w14:textId="62C60A9B" w:rsidR="004A4768" w:rsidRDefault="004A4768" w:rsidP="004A476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Enter </w:t>
                </w:r>
                <w:r w:rsidR="007D1D2C">
                  <w:t>GitHub ID</w:t>
                </w:r>
              </w:p>
            </w:tc>
          </w:sdtContent>
        </w:sdt>
      </w:tr>
      <w:tr w:rsidR="004A4768" w14:paraId="5244FFB5" w14:textId="77777777" w:rsidTr="00A2308D">
        <w:sdt>
          <w:sdtPr>
            <w:alias w:val="Report start date:"/>
            <w:tag w:val="Report start date:"/>
            <w:id w:val="1071693163"/>
            <w:placeholder>
              <w:docPart w:val="D71DD9D515E94FC687BD150911C5F4A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14:paraId="1C6A8CC2" w14:textId="77777777" w:rsidR="004A4768" w:rsidRDefault="00B109B2" w:rsidP="00B109B2">
                <w:pPr>
                  <w:pStyle w:val="Heading3"/>
                  <w:outlineLvl w:val="2"/>
                </w:pPr>
                <w:r>
                  <w:t>Report start date</w:t>
                </w:r>
              </w:p>
            </w:tc>
          </w:sdtContent>
        </w:sdt>
        <w:sdt>
          <w:sdtPr>
            <w:alias w:val="Enter start date:"/>
            <w:tag w:val="Enter start date:"/>
            <w:id w:val="-327902591"/>
            <w:placeholder>
              <w:docPart w:val="B8A1547933CC4CA5B2F2480005A8E7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3EA6A5C6" w14:textId="77777777" w:rsidR="004A4768" w:rsidRDefault="00B109B2" w:rsidP="00B109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start date</w:t>
                </w:r>
              </w:p>
            </w:tc>
          </w:sdtContent>
        </w:sdt>
        <w:sdt>
          <w:sdtPr>
            <w:alias w:val="Report end date:"/>
            <w:tag w:val="Report end date:"/>
            <w:id w:val="-1004747099"/>
            <w:placeholder>
              <w:docPart w:val="05AD7038826A42C8AD0740442CC9CF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6" w:type="dxa"/>
              </w:tcPr>
              <w:p w14:paraId="1A3278B8" w14:textId="77777777" w:rsidR="004A4768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Report end date</w:t>
                </w:r>
              </w:p>
            </w:tc>
          </w:sdtContent>
        </w:sdt>
        <w:sdt>
          <w:sdtPr>
            <w:alias w:val="Enter end date:"/>
            <w:tag w:val="Enter end date:"/>
            <w:id w:val="413367997"/>
            <w:placeholder>
              <w:docPart w:val="C8F4281EF85A4651A892E26745D740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384" w:type="dxa"/>
              </w:tcPr>
              <w:p w14:paraId="1D4DF1E1" w14:textId="77777777" w:rsidR="004A4768" w:rsidRDefault="00B109B2" w:rsidP="00B109B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Enter end date</w:t>
                </w:r>
              </w:p>
            </w:tc>
          </w:sdtContent>
        </w:sdt>
      </w:tr>
    </w:tbl>
    <w:sdt>
      <w:sdtPr>
        <w:alias w:val="Short-term action items:"/>
        <w:tag w:val="Short-term action items:"/>
        <w:id w:val="-2044356549"/>
        <w:placeholder>
          <w:docPart w:val="A9C314657FD544589A3F919C10A46145"/>
        </w:placeholder>
        <w:temporary/>
        <w:showingPlcHdr/>
        <w15:appearance w15:val="hidden"/>
      </w:sdtPr>
      <w:sdtEndPr/>
      <w:sdtContent>
        <w:p w14:paraId="3C129AB8" w14:textId="77777777" w:rsidR="00571ABD" w:rsidRDefault="004A4768">
          <w:pPr>
            <w:pStyle w:val="Heading2"/>
          </w:pPr>
          <w:r>
            <w:t>Short-term action items</w:t>
          </w:r>
        </w:p>
      </w:sdtContent>
    </w:sdt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21D24692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Action item:"/>
            <w:tag w:val="Action item:"/>
            <w:id w:val="374362386"/>
            <w:placeholder>
              <w:docPart w:val="FDE6D65AD47342A7803C777610EE3C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30C66820" w14:textId="77777777" w:rsidR="00571ABD" w:rsidRDefault="004A4768" w:rsidP="004A4768">
                <w:pPr>
                  <w:pStyle w:val="Heading3"/>
                  <w:outlineLvl w:val="2"/>
                </w:pPr>
                <w:r>
                  <w:t>Action item</w:t>
                </w:r>
              </w:p>
            </w:tc>
          </w:sdtContent>
        </w:sdt>
        <w:sdt>
          <w:sdtPr>
            <w:alias w:val="Due date:"/>
            <w:tag w:val="Due date:"/>
            <w:id w:val="-905366519"/>
            <w:placeholder>
              <w:docPart w:val="FEC9D8DC4DBA432A8EAC018790CAB31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69560F3" w14:textId="77777777" w:rsidR="00571ABD" w:rsidRDefault="004A4768" w:rsidP="004A4768">
                <w:pPr>
                  <w:pStyle w:val="Heading3"/>
                  <w:outlineLvl w:val="2"/>
                </w:pPr>
                <w:r>
                  <w:t>Due date</w:t>
                </w:r>
              </w:p>
            </w:tc>
          </w:sdtContent>
        </w:sdt>
        <w:sdt>
          <w:sdtPr>
            <w:alias w:val="Status:"/>
            <w:tag w:val="Status:"/>
            <w:id w:val="-1692374097"/>
            <w:placeholder>
              <w:docPart w:val="DF62716AB1A04931AA2724E49CE238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BB5357F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683DAF7A" w14:textId="77777777" w:rsidTr="00EF16BE">
        <w:sdt>
          <w:sdtPr>
            <w:alias w:val="Enter action item 1:"/>
            <w:tag w:val="Enter action item 1:"/>
            <w:id w:val="-1145588027"/>
            <w:placeholder>
              <w:docPart w:val="609B1B470E224D72B58A3C84F72D8B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AEA0537" w14:textId="77777777" w:rsidR="00571ABD" w:rsidRPr="004A4768" w:rsidRDefault="004A4768" w:rsidP="004A4768">
                <w:r>
                  <w:t>Enter action item 1</w:t>
                </w:r>
              </w:p>
            </w:tc>
          </w:sdtContent>
        </w:sdt>
        <w:sdt>
          <w:sdtPr>
            <w:alias w:val="Enter due date:"/>
            <w:tag w:val="Enter due date:"/>
            <w:id w:val="-1219201131"/>
            <w:placeholder>
              <w:docPart w:val="C92DF21776824ED7B112DD41BAB1DA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ED6CEF9" w14:textId="77777777" w:rsidR="00571ABD" w:rsidRDefault="003A12B5" w:rsidP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567147850"/>
            <w:placeholder>
              <w:docPart w:val="C6156D0E0B59400A8F5269B930A6FDA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1CEDE94" w14:textId="48F02DA4" w:rsidR="00571ABD" w:rsidRDefault="003A12B5" w:rsidP="003A12B5">
                <w:r>
                  <w:t>Enter status</w:t>
                </w:r>
              </w:p>
            </w:tc>
          </w:sdtContent>
        </w:sdt>
      </w:tr>
      <w:tr w:rsidR="00571ABD" w14:paraId="3A1D6F77" w14:textId="77777777" w:rsidTr="00EF16BE">
        <w:sdt>
          <w:sdtPr>
            <w:alias w:val="Enter action item 2:"/>
            <w:tag w:val="Enter action item 2:"/>
            <w:id w:val="1706676861"/>
            <w:placeholder>
              <w:docPart w:val="A26C0E4ED91C4BD59FBCCB67BCC2D7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2181C1C0" w14:textId="77777777" w:rsidR="00571ABD" w:rsidRDefault="004A4768">
                <w:r>
                  <w:t>Enter action item 2</w:t>
                </w:r>
              </w:p>
            </w:tc>
          </w:sdtContent>
        </w:sdt>
        <w:sdt>
          <w:sdtPr>
            <w:alias w:val="Enter due date:"/>
            <w:tag w:val="Enter due date:"/>
            <w:id w:val="849531588"/>
            <w:placeholder>
              <w:docPart w:val="859E1E78BD244800A06DF768EBE8E51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9F2A1D8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267768659"/>
            <w:placeholder>
              <w:docPart w:val="50740551EE5947E48A694F4A02487F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C378CB2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08452BDB" w14:textId="77777777" w:rsidTr="00EF16BE">
        <w:sdt>
          <w:sdtPr>
            <w:alias w:val="Enter action item 3:"/>
            <w:tag w:val="Enter action item 3:"/>
            <w:id w:val="433021277"/>
            <w:placeholder>
              <w:docPart w:val="71B9F491334E4E7E9D37335925255D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64A0A2A" w14:textId="77777777" w:rsidR="00571ABD" w:rsidRDefault="004A4768">
                <w:r>
                  <w:t>Enter action item 3</w:t>
                </w:r>
              </w:p>
            </w:tc>
          </w:sdtContent>
        </w:sdt>
        <w:sdt>
          <w:sdtPr>
            <w:alias w:val="Enter due date:"/>
            <w:tag w:val="Enter due date:"/>
            <w:id w:val="2113244007"/>
            <w:placeholder>
              <w:docPart w:val="725AC95DC9EC4724B283CF83EAA58A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174B03F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563154114"/>
            <w:placeholder>
              <w:docPart w:val="2E75BC695DDC45F7BBC5BA2DFF23470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49A2332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1A42DA95" w14:textId="77777777" w:rsidTr="00EF16BE">
        <w:sdt>
          <w:sdtPr>
            <w:alias w:val="Enter action item 4:"/>
            <w:tag w:val="Enter action item 4:"/>
            <w:id w:val="672452847"/>
            <w:placeholder>
              <w:docPart w:val="92716CB1187449DAAC3A7D61AB3884B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60B0193E" w14:textId="77777777" w:rsidR="00571ABD" w:rsidRDefault="004A4768">
                <w:r>
                  <w:t>Enter action item 4</w:t>
                </w:r>
              </w:p>
            </w:tc>
          </w:sdtContent>
        </w:sdt>
        <w:sdt>
          <w:sdtPr>
            <w:alias w:val="Enter due date:"/>
            <w:tag w:val="Enter due date:"/>
            <w:id w:val="381596344"/>
            <w:placeholder>
              <w:docPart w:val="8E5D35FEDDF84D8CB80F5E12FFD08F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EC55190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2032612216"/>
            <w:placeholder>
              <w:docPart w:val="DDE3DD7387214BBD8D35DB5AEC9FC0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52D6ECAF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6030A437" w14:textId="77777777" w:rsidTr="00EF16BE">
        <w:sdt>
          <w:sdtPr>
            <w:alias w:val="Enter action item 5:"/>
            <w:tag w:val="Enter action item 5:"/>
            <w:id w:val="-1954312117"/>
            <w:placeholder>
              <w:docPart w:val="1BCC7B6687AF4AA884BEA0301B9147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11C833EA" w14:textId="77777777" w:rsidR="00571ABD" w:rsidRDefault="004A4768">
                <w:r>
                  <w:t>Enter action item 5</w:t>
                </w:r>
              </w:p>
            </w:tc>
          </w:sdtContent>
        </w:sdt>
        <w:sdt>
          <w:sdtPr>
            <w:alias w:val="Enter due date:"/>
            <w:tag w:val="Enter due date:"/>
            <w:id w:val="2009017390"/>
            <w:placeholder>
              <w:docPart w:val="7FB497F807A84762A456792F4D15743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87C4ACF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1399356346"/>
            <w:placeholder>
              <w:docPart w:val="022549BB18504D1499A63116C1B06F9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34EC6E1" w14:textId="77777777" w:rsidR="00571ABD" w:rsidRDefault="003A12B5">
                <w:r>
                  <w:t>Enter status</w:t>
                </w:r>
              </w:p>
            </w:tc>
          </w:sdtContent>
        </w:sdt>
      </w:tr>
      <w:tr w:rsidR="00571ABD" w14:paraId="70FC65F6" w14:textId="77777777" w:rsidTr="00EF16BE">
        <w:sdt>
          <w:sdtPr>
            <w:alias w:val="Enter action item 6:"/>
            <w:tag w:val="Enter action item 6:"/>
            <w:id w:val="422302172"/>
            <w:placeholder>
              <w:docPart w:val="B850821581604557ADF84BFFEF426A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518C332" w14:textId="77777777" w:rsidR="00571ABD" w:rsidRDefault="003A12B5">
                <w:r>
                  <w:t>Enter action item 6</w:t>
                </w:r>
              </w:p>
            </w:tc>
          </w:sdtContent>
        </w:sdt>
        <w:sdt>
          <w:sdtPr>
            <w:alias w:val="Enter due date:"/>
            <w:tag w:val="Enter due date:"/>
            <w:id w:val="1613790191"/>
            <w:placeholder>
              <w:docPart w:val="0A8AC9390AFB4AE0A1B2C77D910C007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205409C" w14:textId="77777777" w:rsidR="00571ABD" w:rsidRDefault="003A12B5">
                <w:r>
                  <w:t>Enter due date</w:t>
                </w:r>
              </w:p>
            </w:tc>
          </w:sdtContent>
        </w:sdt>
        <w:sdt>
          <w:sdtPr>
            <w:alias w:val="Enter status:"/>
            <w:tag w:val="Enter status:"/>
            <w:id w:val="-226381477"/>
            <w:placeholder>
              <w:docPart w:val="9AE006E1645C4F8D9DBDEEF04E7FF6E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7E8C8CA4" w14:textId="77777777" w:rsidR="00571ABD" w:rsidRDefault="003A12B5">
                <w:r>
                  <w:t>Enter status</w:t>
                </w:r>
              </w:p>
            </w:tc>
          </w:sdtContent>
        </w:sdt>
      </w:tr>
    </w:tbl>
    <w:sdt>
      <w:sdtPr>
        <w:alias w:val="Long-term goals:"/>
        <w:tag w:val="Long-term goals:"/>
        <w:id w:val="837417369"/>
        <w:placeholder>
          <w:docPart w:val="EF8C7C505DD44013A3557D0FF8CCC784"/>
        </w:placeholder>
        <w:temporary/>
        <w:showingPlcHdr/>
        <w15:appearance w15:val="hidden"/>
      </w:sdtPr>
      <w:sdtEndPr/>
      <w:sdtContent>
        <w:p w14:paraId="1DE08E46" w14:textId="77777777" w:rsidR="00571ABD" w:rsidRDefault="003A12B5">
          <w:pPr>
            <w:pStyle w:val="Heading2"/>
          </w:pPr>
          <w:r>
            <w:t>Long-term goals</w:t>
          </w:r>
        </w:p>
      </w:sdtContent>
    </w:sdt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Long-term goals table"/>
      </w:tblPr>
      <w:tblGrid>
        <w:gridCol w:w="6300"/>
        <w:gridCol w:w="2070"/>
        <w:gridCol w:w="2430"/>
      </w:tblGrid>
      <w:tr w:rsidR="00571ABD" w14:paraId="120E649F" w14:textId="77777777" w:rsidTr="00124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Goals:"/>
            <w:tag w:val="Goals:"/>
            <w:id w:val="500087940"/>
            <w:placeholder>
              <w:docPart w:val="DD9EF300F08841499414F9CD9429C2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ABEC94E" w14:textId="77777777" w:rsidR="00571ABD" w:rsidRDefault="003A12B5" w:rsidP="003A12B5">
                <w:pPr>
                  <w:pStyle w:val="Heading3"/>
                  <w:outlineLvl w:val="2"/>
                </w:pPr>
                <w:r>
                  <w:t>Goals</w:t>
                </w:r>
              </w:p>
            </w:tc>
          </w:sdtContent>
        </w:sdt>
        <w:sdt>
          <w:sdtPr>
            <w:alias w:val="Due date:"/>
            <w:tag w:val="Due date:"/>
            <w:id w:val="1913579388"/>
            <w:placeholder>
              <w:docPart w:val="7E7085171F064E47ACF7176C92674A8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43D7FD1" w14:textId="77777777" w:rsidR="00571ABD" w:rsidRDefault="003A12B5" w:rsidP="003A12B5">
                <w:pPr>
                  <w:pStyle w:val="Heading3"/>
                  <w:outlineLvl w:val="2"/>
                </w:pPr>
                <w:r>
                  <w:t>Due date</w:t>
                </w:r>
              </w:p>
            </w:tc>
          </w:sdtContent>
        </w:sdt>
        <w:sdt>
          <w:sdtPr>
            <w:alias w:val="Progress:"/>
            <w:tag w:val="Progress:"/>
            <w:id w:val="-1812395976"/>
            <w:placeholder>
              <w:docPart w:val="35415DFF7E2944C2A77700C84E651E6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165D3D89" w14:textId="77777777" w:rsidR="00571ABD" w:rsidRDefault="003A12B5" w:rsidP="003A12B5">
                <w:pPr>
                  <w:pStyle w:val="Heading3"/>
                  <w:outlineLvl w:val="2"/>
                </w:pPr>
                <w:r>
                  <w:t>Progress</w:t>
                </w:r>
              </w:p>
            </w:tc>
          </w:sdtContent>
        </w:sdt>
      </w:tr>
      <w:tr w:rsidR="0070244F" w14:paraId="58EDB3FA" w14:textId="77777777" w:rsidTr="0012478E">
        <w:sdt>
          <w:sdtPr>
            <w:alias w:val="Enter goal 1:"/>
            <w:tag w:val="Enter goal 1:"/>
            <w:id w:val="486751665"/>
            <w:placeholder>
              <w:docPart w:val="4BAE0576DDDD4C25A771A390A251A8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D36F5E9" w14:textId="77777777" w:rsidR="0070244F" w:rsidRDefault="0070244F" w:rsidP="0070244F">
                <w:r>
                  <w:t>Enter goal 1</w:t>
                </w:r>
              </w:p>
            </w:tc>
          </w:sdtContent>
        </w:sdt>
        <w:sdt>
          <w:sdtPr>
            <w:alias w:val="Enter due date:"/>
            <w:tag w:val="Enter due date:"/>
            <w:id w:val="1416357906"/>
            <w:placeholder>
              <w:docPart w:val="CE629BE43CCD413DAF0B9678E1DC8D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084D6CB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961185616"/>
            <w:placeholder>
              <w:docPart w:val="C260179F54774915A434FB4AB336D3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1330F9D9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62647508" w14:textId="77777777" w:rsidTr="0012478E">
        <w:sdt>
          <w:sdtPr>
            <w:alias w:val="Enter goal 2:"/>
            <w:tag w:val="Enter goal 2:"/>
            <w:id w:val="-1989318525"/>
            <w:placeholder>
              <w:docPart w:val="38A6D6BB66AD4F97B582BA80E4AA1411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321E55DD" w14:textId="77777777" w:rsidR="0070244F" w:rsidRDefault="0070244F" w:rsidP="0070244F">
                <w:r>
                  <w:t>Enter goal 2</w:t>
                </w:r>
              </w:p>
            </w:tc>
          </w:sdtContent>
        </w:sdt>
        <w:sdt>
          <w:sdtPr>
            <w:alias w:val="Enter due date:"/>
            <w:tag w:val="Enter due date:"/>
            <w:id w:val="872266259"/>
            <w:placeholder>
              <w:docPart w:val="E3C9FB4063E84B18B1F0C6761A2DDC2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50D0C32B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1023631773"/>
            <w:placeholder>
              <w:docPart w:val="5E11C1C3DCC54F18813AC9767EC96DE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73DC3830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2F824F1E" w14:textId="77777777" w:rsidTr="0012478E">
        <w:sdt>
          <w:sdtPr>
            <w:alias w:val="Enter goal 3:"/>
            <w:tag w:val="Enter goal 3:"/>
            <w:id w:val="-516623357"/>
            <w:placeholder>
              <w:docPart w:val="D154F2047A0149B89FE3A707778D1D05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42EAADD1" w14:textId="77777777" w:rsidR="0070244F" w:rsidRDefault="0070244F" w:rsidP="0070244F">
                <w:r>
                  <w:t>Enter goal 3</w:t>
                </w:r>
              </w:p>
            </w:tc>
          </w:sdtContent>
        </w:sdt>
        <w:sdt>
          <w:sdtPr>
            <w:alias w:val="Enter due date:"/>
            <w:tag w:val="Enter due date:"/>
            <w:id w:val="1337663435"/>
            <w:placeholder>
              <w:docPart w:val="7476E2D5735F4DA0B23F14DDE8F0BF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401AF2B5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564693647"/>
            <w:placeholder>
              <w:docPart w:val="28130F6653F04312BBDBBA28A94103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4DDE40A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2DA0DA3D" w14:textId="77777777" w:rsidTr="0012478E">
        <w:sdt>
          <w:sdtPr>
            <w:alias w:val="Enter goal 4:"/>
            <w:tag w:val="Enter goal 4:"/>
            <w:id w:val="4710211"/>
            <w:placeholder>
              <w:docPart w:val="3ACE506A879747A1ACB3B569E73523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3521F290" w14:textId="77777777" w:rsidR="0070244F" w:rsidRDefault="0070244F" w:rsidP="0070244F">
                <w:r>
                  <w:t>Enter goal 4</w:t>
                </w:r>
              </w:p>
            </w:tc>
          </w:sdtContent>
        </w:sdt>
        <w:sdt>
          <w:sdtPr>
            <w:alias w:val="Enter due date:"/>
            <w:tag w:val="Enter due date:"/>
            <w:id w:val="1642230957"/>
            <w:placeholder>
              <w:docPart w:val="672BB62156C645238FE6DA4D8BD385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72634EC8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1262571330"/>
            <w:placeholder>
              <w:docPart w:val="54C1F44CA76B43DD84E5CD37750331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6D25201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5CE85844" w14:textId="77777777" w:rsidTr="0012478E">
        <w:sdt>
          <w:sdtPr>
            <w:alias w:val="Enter goal 5:"/>
            <w:tag w:val="Enter goal 5:"/>
            <w:id w:val="401794476"/>
            <w:placeholder>
              <w:docPart w:val="4907D939E4804C9B91D62222C537507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0EE122E4" w14:textId="77777777" w:rsidR="0070244F" w:rsidRDefault="0070244F" w:rsidP="0070244F">
                <w:r>
                  <w:t>Enter goal 5</w:t>
                </w:r>
              </w:p>
            </w:tc>
          </w:sdtContent>
        </w:sdt>
        <w:sdt>
          <w:sdtPr>
            <w:alias w:val="Enter due date:"/>
            <w:tag w:val="Enter due date:"/>
            <w:id w:val="456925149"/>
            <w:placeholder>
              <w:docPart w:val="52FA270189C949BBADA3FF0972864E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6E04384D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-2051754366"/>
            <w:placeholder>
              <w:docPart w:val="2E12D2981F4E4394A29C95A817D65C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2F0DA02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  <w:tr w:rsidR="0070244F" w14:paraId="4DC3969A" w14:textId="77777777" w:rsidTr="0012478E">
        <w:sdt>
          <w:sdtPr>
            <w:alias w:val="Enter goal 6:"/>
            <w:tag w:val="Enter goal 6:"/>
            <w:id w:val="-1207870330"/>
            <w:placeholder>
              <w:docPart w:val="E9AAF579AEC64714A0E8CE35B8FC09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6300" w:type="dxa"/>
              </w:tcPr>
              <w:p w14:paraId="588F04DD" w14:textId="77777777" w:rsidR="0070244F" w:rsidRDefault="0070244F" w:rsidP="0070244F">
                <w:r>
                  <w:t>Enter goal 6</w:t>
                </w:r>
              </w:p>
            </w:tc>
          </w:sdtContent>
        </w:sdt>
        <w:sdt>
          <w:sdtPr>
            <w:alias w:val="Enter due date:"/>
            <w:tag w:val="Enter due date:"/>
            <w:id w:val="-1214420148"/>
            <w:placeholder>
              <w:docPart w:val="A313EC16B61240DA85686E9743CDB7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01BA7C2A" w14:textId="77777777" w:rsidR="0070244F" w:rsidRDefault="0070244F" w:rsidP="0070244F">
                <w:r>
                  <w:t>Enter due date</w:t>
                </w:r>
              </w:p>
            </w:tc>
          </w:sdtContent>
        </w:sdt>
        <w:sdt>
          <w:sdtPr>
            <w:alias w:val="Enter progress:"/>
            <w:tag w:val="Enter progress:"/>
            <w:id w:val="888457655"/>
            <w:placeholder>
              <w:docPart w:val="0E7608E8529C4AEFB1ADB9A262ACF35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6A39FD9E" w14:textId="77777777" w:rsidR="0070244F" w:rsidRDefault="0070244F" w:rsidP="0070244F">
                <w:r>
                  <w:t>Enter progress</w:t>
                </w:r>
              </w:p>
            </w:tc>
          </w:sdtContent>
        </w:sdt>
      </w:tr>
    </w:tbl>
    <w:p w14:paraId="63757A9E" w14:textId="77777777" w:rsidR="00571ABD" w:rsidRDefault="0004552C">
      <w:pPr>
        <w:pStyle w:val="Heading2"/>
      </w:pPr>
      <w:sdt>
        <w:sdtPr>
          <w:alias w:val="Accomplishments:"/>
          <w:tag w:val="Accomplishments:"/>
          <w:id w:val="1062911232"/>
          <w:placeholder>
            <w:docPart w:val="AA9CF1B6B52042D59EC15043B8FD62EC"/>
          </w:placeholder>
          <w:temporary/>
          <w:showingPlcHdr/>
          <w15:appearance w15:val="hidden"/>
        </w:sdtPr>
        <w:sdtEndPr/>
        <w:sdtContent>
          <w:r w:rsidR="0070244F">
            <w:t>Accomplishments</w:t>
          </w:r>
        </w:sdtContent>
      </w:sdt>
    </w:p>
    <w:sdt>
      <w:sdtPr>
        <w:alias w:val="Enter accomplishments:"/>
        <w:tag w:val="Enter accomplishments:"/>
        <w:id w:val="1727250588"/>
        <w:placeholder>
          <w:docPart w:val="4EF6CC18EBAA4D2DB1C23CD7E04514F4"/>
        </w:placeholder>
        <w:temporary/>
        <w:showingPlcHdr/>
        <w15:appearance w15:val="hidden"/>
      </w:sdtPr>
      <w:sdtEndPr/>
      <w:sdtContent>
        <w:p w14:paraId="2CEDF616" w14:textId="77777777" w:rsidR="00571ABD" w:rsidRDefault="00413740">
          <w:r>
            <w:t>Enter a</w:t>
          </w:r>
          <w:r w:rsidR="000F739B">
            <w:t>ccomplishments</w:t>
          </w:r>
        </w:p>
      </w:sdtContent>
    </w:sdt>
    <w:p w14:paraId="4006790B" w14:textId="77777777" w:rsidR="00571ABD" w:rsidRDefault="0004552C">
      <w:pPr>
        <w:pStyle w:val="Heading2"/>
      </w:pPr>
      <w:sdt>
        <w:sdtPr>
          <w:alias w:val="Concerns:"/>
          <w:tag w:val="Concerns:"/>
          <w:id w:val="803194605"/>
          <w:placeholder>
            <w:docPart w:val="4016185346564D99B30CB92A4D94A840"/>
          </w:placeholder>
          <w:temporary/>
          <w:showingPlcHdr/>
          <w15:appearance w15:val="hidden"/>
        </w:sdtPr>
        <w:sdtEndPr/>
        <w:sdtContent>
          <w:r w:rsidR="0070244F">
            <w:t>Concerns</w:t>
          </w:r>
        </w:sdtContent>
      </w:sdt>
    </w:p>
    <w:sdt>
      <w:sdtPr>
        <w:alias w:val="Enter concerns:"/>
        <w:tag w:val="Enter concerns:"/>
        <w:id w:val="-1148436154"/>
        <w:placeholder>
          <w:docPart w:val="F5954B41897F426AA1F776B60FA14B32"/>
        </w:placeholder>
        <w:temporary/>
        <w:showingPlcHdr/>
        <w15:appearance w15:val="hidden"/>
      </w:sdtPr>
      <w:sdtEndPr/>
      <w:sdtContent>
        <w:p w14:paraId="65D5FFE1" w14:textId="180749EB" w:rsidR="007D1D2C" w:rsidRDefault="00413740">
          <w:r>
            <w:t>Enter c</w:t>
          </w:r>
          <w:r w:rsidR="000F739B">
            <w:t>oncerns</w:t>
          </w:r>
        </w:p>
      </w:sdtContent>
    </w:sdt>
    <w:p w14:paraId="30DB5106" w14:textId="68C014E4" w:rsidR="008E63AC" w:rsidRDefault="007D1D2C" w:rsidP="008E63AC">
      <w:pPr>
        <w:pStyle w:val="Heading2"/>
        <w:pBdr>
          <w:bottom w:val="single" w:sz="6" w:space="1" w:color="auto"/>
        </w:pBdr>
      </w:pPr>
      <w:sdt>
        <w:sdtPr>
          <w:alias w:val="Team member:"/>
          <w:tag w:val="Team member:"/>
          <w:id w:val="810284100"/>
          <w:placeholder>
            <w:docPart w:val="ABF10F6DCA7E4A248A01CD072F0FF9D7"/>
          </w:placeholder>
          <w:temporary/>
          <w:showingPlcHdr/>
          <w15:appearance w15:val="hidden"/>
        </w:sdtPr>
        <w:sdtContent>
          <w:r w:rsidR="00FF682D">
            <w:t>Team Members</w:t>
          </w:r>
        </w:sdtContent>
      </w:sdt>
    </w:p>
    <w:sdt>
      <w:sdtPr>
        <w:alias w:val="Team member name:"/>
        <w:tag w:val="Enter team member name:"/>
        <w:id w:val="857394630"/>
        <w:placeholder>
          <w:docPart w:val="34ED4850BBF649F68BF24D04CA0FD76F"/>
        </w:placeholder>
        <w:temporary/>
        <w:showingPlcHdr/>
        <w15:appearance w15:val="hidden"/>
      </w:sdtPr>
      <w:sdtContent>
        <w:p w14:paraId="1AB042DA" w14:textId="226BB56F" w:rsidR="007D1D2C" w:rsidRDefault="007D1D2C">
          <w:r>
            <w:t xml:space="preserve">Enter </w:t>
          </w:r>
          <w:r w:rsidR="00FF682D">
            <w:t>t</w:t>
          </w:r>
          <w:r w:rsidR="00CF695E">
            <w:t>eam member name</w:t>
          </w:r>
        </w:p>
      </w:sdtContent>
    </w:sdt>
    <w:sdt>
      <w:sdtPr>
        <w:alias w:val="Team member tasks:"/>
        <w:tag w:val="Enter tasks:"/>
        <w:id w:val="-737098543"/>
        <w:placeholder>
          <w:docPart w:val="E34116FA2AF044ECB87C2F83FD1E6A35"/>
        </w:placeholder>
        <w:temporary/>
        <w:showingPlcHdr/>
        <w15:appearance w15:val="hidden"/>
      </w:sdtPr>
      <w:sdtContent>
        <w:p w14:paraId="08D9C5A0" w14:textId="39468CEE" w:rsidR="008E63AC" w:rsidRDefault="00CF695E" w:rsidP="008E63AC">
          <w:pPr>
            <w:pBdr>
              <w:bottom w:val="single" w:sz="6" w:space="1" w:color="auto"/>
            </w:pBdr>
          </w:pPr>
          <w:r>
            <w:t>Enter tasks</w:t>
          </w:r>
        </w:p>
      </w:sdtContent>
    </w:sdt>
    <w:sdt>
      <w:sdtPr>
        <w:alias w:val="Team member name:"/>
        <w:tag w:val="Enter team member name:"/>
        <w:id w:val="-886028533"/>
        <w:placeholder>
          <w:docPart w:val="E76DE3A04DE24C8F9D182144039DFA4C"/>
        </w:placeholder>
        <w:temporary/>
        <w:showingPlcHdr/>
        <w15:appearance w15:val="hidden"/>
      </w:sdtPr>
      <w:sdtContent>
        <w:p w14:paraId="043FB0A2" w14:textId="77777777" w:rsidR="00CF695E" w:rsidRDefault="00CF695E" w:rsidP="00CF695E">
          <w:r>
            <w:t>Enter team member name</w:t>
          </w:r>
        </w:p>
      </w:sdtContent>
    </w:sdt>
    <w:sdt>
      <w:sdtPr>
        <w:alias w:val="Team member tasks:"/>
        <w:tag w:val="Enter tasks:"/>
        <w:id w:val="-1106189680"/>
        <w:placeholder>
          <w:docPart w:val="B4D7362A08514798833411B6ABC10855"/>
        </w:placeholder>
        <w:temporary/>
        <w:showingPlcHdr/>
        <w15:appearance w15:val="hidden"/>
      </w:sdtPr>
      <w:sdtContent>
        <w:p w14:paraId="1F8CF5C4" w14:textId="5A0F346F" w:rsidR="008E63AC" w:rsidRDefault="00CF695E" w:rsidP="008E63AC">
          <w:pPr>
            <w:pBdr>
              <w:bottom w:val="single" w:sz="6" w:space="1" w:color="auto"/>
            </w:pBdr>
          </w:pPr>
          <w:r>
            <w:t>Enter tasks</w:t>
          </w:r>
        </w:p>
      </w:sdtContent>
    </w:sdt>
    <w:sdt>
      <w:sdtPr>
        <w:alias w:val="Team member name:"/>
        <w:tag w:val="Enter team member name:"/>
        <w:id w:val="6334178"/>
        <w:placeholder>
          <w:docPart w:val="47DBF7D51F2E42C68D4ED348DB77BF1E"/>
        </w:placeholder>
        <w:temporary/>
        <w:showingPlcHdr/>
        <w15:appearance w15:val="hidden"/>
      </w:sdtPr>
      <w:sdtContent>
        <w:p w14:paraId="4A88D188" w14:textId="77777777" w:rsidR="00CF695E" w:rsidRDefault="00CF695E" w:rsidP="00CF695E">
          <w:r>
            <w:t>Enter team member name</w:t>
          </w:r>
        </w:p>
      </w:sdtContent>
    </w:sdt>
    <w:sdt>
      <w:sdtPr>
        <w:alias w:val="Team member tasks:"/>
        <w:tag w:val="Enter tasks:"/>
        <w:id w:val="-1933110018"/>
        <w:placeholder>
          <w:docPart w:val="6379A9E6A94B45CCA2A160AA7D94C119"/>
        </w:placeholder>
        <w:temporary/>
        <w:showingPlcHdr/>
        <w15:appearance w15:val="hidden"/>
      </w:sdtPr>
      <w:sdtContent>
        <w:p w14:paraId="7A32FE2D" w14:textId="658C7FC9" w:rsidR="008E63AC" w:rsidRDefault="00CF695E" w:rsidP="008E63AC">
          <w:pPr>
            <w:pBdr>
              <w:bottom w:val="single" w:sz="6" w:space="1" w:color="auto"/>
            </w:pBdr>
          </w:pPr>
          <w:r>
            <w:t>Enter tasks</w:t>
          </w:r>
        </w:p>
      </w:sdtContent>
    </w:sdt>
    <w:sdt>
      <w:sdtPr>
        <w:alias w:val="Team member name:"/>
        <w:tag w:val="Enter team member name:"/>
        <w:id w:val="-1692755437"/>
        <w:placeholder>
          <w:docPart w:val="9A0E8AE9BC48485F8D63BD612CE14B7F"/>
        </w:placeholder>
        <w:temporary/>
        <w:showingPlcHdr/>
        <w15:appearance w15:val="hidden"/>
      </w:sdtPr>
      <w:sdtContent>
        <w:p w14:paraId="388EF0B8" w14:textId="77777777" w:rsidR="00CF695E" w:rsidRDefault="00CF695E" w:rsidP="00CF695E">
          <w:r>
            <w:t>Enter team member name</w:t>
          </w:r>
        </w:p>
      </w:sdtContent>
    </w:sdt>
    <w:sdt>
      <w:sdtPr>
        <w:alias w:val="Team member tasks:"/>
        <w:tag w:val="Enter tasks:"/>
        <w:id w:val="535784554"/>
        <w:placeholder>
          <w:docPart w:val="1A06857757004B24B676510BE1E13E2F"/>
        </w:placeholder>
        <w:temporary/>
        <w:showingPlcHdr/>
        <w15:appearance w15:val="hidden"/>
      </w:sdtPr>
      <w:sdtContent>
        <w:p w14:paraId="38B7DC6B" w14:textId="54B6028B" w:rsidR="008E63AC" w:rsidRDefault="00CF695E" w:rsidP="008E63AC">
          <w:pPr>
            <w:pBdr>
              <w:bottom w:val="single" w:sz="6" w:space="1" w:color="auto"/>
            </w:pBdr>
          </w:pPr>
          <w:r>
            <w:t>Enter tasks</w:t>
          </w:r>
        </w:p>
      </w:sdtContent>
    </w:sdt>
    <w:sdt>
      <w:sdtPr>
        <w:alias w:val="Team member name:"/>
        <w:tag w:val="Enter team member name:"/>
        <w:id w:val="1615249915"/>
        <w:placeholder>
          <w:docPart w:val="5898F35A3F7942C8A83A68026475DCB4"/>
        </w:placeholder>
        <w:temporary/>
        <w:showingPlcHdr/>
        <w15:appearance w15:val="hidden"/>
      </w:sdtPr>
      <w:sdtContent>
        <w:p w14:paraId="42253C37" w14:textId="77777777" w:rsidR="00CF695E" w:rsidRDefault="00CF695E" w:rsidP="00CF695E">
          <w:r>
            <w:t>Enter team member name</w:t>
          </w:r>
        </w:p>
      </w:sdtContent>
    </w:sdt>
    <w:sdt>
      <w:sdtPr>
        <w:alias w:val="Team member tasks:"/>
        <w:tag w:val="Enter tasks:"/>
        <w:id w:val="555585875"/>
        <w:placeholder>
          <w:docPart w:val="4E42FC4B2B05409082B14427CB82151A"/>
        </w:placeholder>
        <w:temporary/>
        <w:showingPlcHdr/>
        <w15:appearance w15:val="hidden"/>
      </w:sdtPr>
      <w:sdtContent>
        <w:p w14:paraId="7A7782F0" w14:textId="588F7EFA" w:rsidR="00582886" w:rsidRDefault="00CF695E" w:rsidP="00582886">
          <w:r>
            <w:t>Enter tasks</w:t>
          </w:r>
        </w:p>
      </w:sdtContent>
    </w:sdt>
    <w:p w14:paraId="56F6E3D6" w14:textId="77777777" w:rsidR="00582886" w:rsidRDefault="00582886"/>
    <w:sectPr w:rsidR="0058288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BC081" w14:textId="77777777" w:rsidR="0004552C" w:rsidRDefault="0004552C">
      <w:r>
        <w:separator/>
      </w:r>
    </w:p>
  </w:endnote>
  <w:endnote w:type="continuationSeparator" w:id="0">
    <w:p w14:paraId="50A8B348" w14:textId="77777777" w:rsidR="0004552C" w:rsidRDefault="00045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79C3D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78FBB" w14:textId="77777777" w:rsidR="0004552C" w:rsidRDefault="0004552C">
      <w:r>
        <w:separator/>
      </w:r>
    </w:p>
  </w:footnote>
  <w:footnote w:type="continuationSeparator" w:id="0">
    <w:p w14:paraId="0EAB21BB" w14:textId="77777777" w:rsidR="0004552C" w:rsidRDefault="00045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FF"/>
    <w:rsid w:val="00003E29"/>
    <w:rsid w:val="0004552C"/>
    <w:rsid w:val="000466A6"/>
    <w:rsid w:val="0005386B"/>
    <w:rsid w:val="000C3800"/>
    <w:rsid w:val="000E13A2"/>
    <w:rsid w:val="000F739B"/>
    <w:rsid w:val="0012478E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582886"/>
    <w:rsid w:val="00602D15"/>
    <w:rsid w:val="0068098F"/>
    <w:rsid w:val="006952EB"/>
    <w:rsid w:val="0070244F"/>
    <w:rsid w:val="007D1D2C"/>
    <w:rsid w:val="00860BE1"/>
    <w:rsid w:val="00873331"/>
    <w:rsid w:val="00875DA4"/>
    <w:rsid w:val="008E63AC"/>
    <w:rsid w:val="00917EAE"/>
    <w:rsid w:val="00934E37"/>
    <w:rsid w:val="009961AE"/>
    <w:rsid w:val="00A2308D"/>
    <w:rsid w:val="00A76DA5"/>
    <w:rsid w:val="00A82EFF"/>
    <w:rsid w:val="00AE34B8"/>
    <w:rsid w:val="00AE6673"/>
    <w:rsid w:val="00B109B2"/>
    <w:rsid w:val="00BA5045"/>
    <w:rsid w:val="00C048FB"/>
    <w:rsid w:val="00C2505B"/>
    <w:rsid w:val="00C464FA"/>
    <w:rsid w:val="00CE5270"/>
    <w:rsid w:val="00CF695E"/>
    <w:rsid w:val="00D11F1F"/>
    <w:rsid w:val="00DC4535"/>
    <w:rsid w:val="00E365B1"/>
    <w:rsid w:val="00EF16BE"/>
    <w:rsid w:val="00FE6DA7"/>
    <w:rsid w:val="00FF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77446"/>
  <w15:chartTrackingRefBased/>
  <w15:docId w15:val="{8A0348E5-44B0-4524-8556-E3E24A86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ex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75A728CDF144DC9820580234964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1A5B-5DE9-4488-B689-FE2637F5D39A}"/>
      </w:docPartPr>
      <w:docPartBody>
        <w:p w:rsidR="00000000" w:rsidRDefault="00DD30FF">
          <w:pPr>
            <w:pStyle w:val="2F75A728CDF144DC98205802349640F8"/>
          </w:pPr>
          <w:r>
            <w:t>Team lead status Report</w:t>
          </w:r>
        </w:p>
      </w:docPartBody>
    </w:docPart>
    <w:docPart>
      <w:docPartPr>
        <w:name w:val="650E8AD931AB413E8CF257847554E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8D662-B9A2-4100-A211-CEE84BDCA578}"/>
      </w:docPartPr>
      <w:docPartBody>
        <w:p w:rsidR="00000000" w:rsidRDefault="00DD30FF">
          <w:pPr>
            <w:pStyle w:val="650E8AD931AB413E8CF257847554E6C6"/>
          </w:pPr>
          <w:r>
            <w:t>Employee information</w:t>
          </w:r>
        </w:p>
      </w:docPartBody>
    </w:docPart>
    <w:docPart>
      <w:docPartPr>
        <w:name w:val="E55A58122A8848D58FA1A14CF062C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B4D41-46A5-4BF9-8FF9-9D37202A982D}"/>
      </w:docPartPr>
      <w:docPartBody>
        <w:p w:rsidR="00000000" w:rsidRDefault="00DD30FF">
          <w:pPr>
            <w:pStyle w:val="E55A58122A8848D58FA1A14CF062CFC3"/>
          </w:pPr>
          <w:r>
            <w:t>Employee name</w:t>
          </w:r>
        </w:p>
      </w:docPartBody>
    </w:docPart>
    <w:docPart>
      <w:docPartPr>
        <w:name w:val="106F5AF64BBC4512A0239765AE298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540C-B1D2-495E-B38D-21C04F44C0B2}"/>
      </w:docPartPr>
      <w:docPartBody>
        <w:p w:rsidR="00000000" w:rsidRDefault="00DD30FF">
          <w:pPr>
            <w:pStyle w:val="106F5AF64BBC4512A0239765AE2987F0"/>
          </w:pPr>
          <w:r>
            <w:t>Enter employee name</w:t>
          </w:r>
        </w:p>
      </w:docPartBody>
    </w:docPart>
    <w:docPart>
      <w:docPartPr>
        <w:name w:val="7B1A3D94A2DA462EBA6A83A14CC19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C6F92-DD2D-49CF-B8C5-69281F5BA7F8}"/>
      </w:docPartPr>
      <w:docPartBody>
        <w:p w:rsidR="00000000" w:rsidRDefault="00DD30FF">
          <w:pPr>
            <w:pStyle w:val="7B1A3D94A2DA462EBA6A83A14CC19E1C"/>
          </w:pPr>
          <w:r>
            <w:t>Department</w:t>
          </w:r>
        </w:p>
      </w:docPartBody>
    </w:docPart>
    <w:docPart>
      <w:docPartPr>
        <w:name w:val="50254BE832054EC59287B8C9AFF7C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6E0D-F7E4-4693-886E-E65E137B9445}"/>
      </w:docPartPr>
      <w:docPartBody>
        <w:p w:rsidR="00000000" w:rsidRDefault="00DD30FF">
          <w:pPr>
            <w:pStyle w:val="50254BE832054EC59287B8C9AFF7CD94"/>
          </w:pPr>
          <w:r>
            <w:t>Enter department</w:t>
          </w:r>
        </w:p>
      </w:docPartBody>
    </w:docPart>
    <w:docPart>
      <w:docPartPr>
        <w:name w:val="4DB8081166DE4037A9AA602E84162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BD0508-3129-4AAE-8464-4BB60028E480}"/>
      </w:docPartPr>
      <w:docPartBody>
        <w:p w:rsidR="00000000" w:rsidRDefault="00DD30FF">
          <w:pPr>
            <w:pStyle w:val="4DB8081166DE4037A9AA602E841621AF"/>
          </w:pPr>
          <w:r>
            <w:t>Enter GitHub ID</w:t>
          </w:r>
        </w:p>
      </w:docPartBody>
    </w:docPart>
    <w:docPart>
      <w:docPartPr>
        <w:name w:val="D71DD9D515E94FC687BD150911C5F4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74838-AA31-4D3B-975C-26380243DF81}"/>
      </w:docPartPr>
      <w:docPartBody>
        <w:p w:rsidR="00000000" w:rsidRDefault="00DD30FF">
          <w:pPr>
            <w:pStyle w:val="D71DD9D515E94FC687BD150911C5F4AE"/>
          </w:pPr>
          <w:r>
            <w:t>Report start date</w:t>
          </w:r>
        </w:p>
      </w:docPartBody>
    </w:docPart>
    <w:docPart>
      <w:docPartPr>
        <w:name w:val="B8A1547933CC4CA5B2F2480005A8E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68963-8A7F-4102-8A58-8109540F902C}"/>
      </w:docPartPr>
      <w:docPartBody>
        <w:p w:rsidR="00000000" w:rsidRDefault="00DD30FF">
          <w:pPr>
            <w:pStyle w:val="B8A1547933CC4CA5B2F2480005A8E7F5"/>
          </w:pPr>
          <w:r>
            <w:t>Enter start date</w:t>
          </w:r>
        </w:p>
      </w:docPartBody>
    </w:docPart>
    <w:docPart>
      <w:docPartPr>
        <w:name w:val="05AD7038826A42C8AD0740442CC9C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DD0B-2D90-4901-A2C6-38A35793B6F6}"/>
      </w:docPartPr>
      <w:docPartBody>
        <w:p w:rsidR="00000000" w:rsidRDefault="00DD30FF">
          <w:pPr>
            <w:pStyle w:val="05AD7038826A42C8AD0740442CC9CFCB"/>
          </w:pPr>
          <w:r>
            <w:t>Report end date</w:t>
          </w:r>
        </w:p>
      </w:docPartBody>
    </w:docPart>
    <w:docPart>
      <w:docPartPr>
        <w:name w:val="C8F4281EF85A4651A892E26745D74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87ACD-2BC8-446B-A9E6-EA499D891B98}"/>
      </w:docPartPr>
      <w:docPartBody>
        <w:p w:rsidR="00000000" w:rsidRDefault="00DD30FF">
          <w:pPr>
            <w:pStyle w:val="C8F4281EF85A4651A892E26745D74054"/>
          </w:pPr>
          <w:r>
            <w:t>Enter end date</w:t>
          </w:r>
        </w:p>
      </w:docPartBody>
    </w:docPart>
    <w:docPart>
      <w:docPartPr>
        <w:name w:val="A9C314657FD544589A3F919C10A4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74AE-F0AD-4571-89F1-6A0A2D66EAB9}"/>
      </w:docPartPr>
      <w:docPartBody>
        <w:p w:rsidR="00000000" w:rsidRDefault="00DD30FF">
          <w:pPr>
            <w:pStyle w:val="A9C314657FD544589A3F919C10A46145"/>
          </w:pPr>
          <w:r>
            <w:t>Short-term action items</w:t>
          </w:r>
        </w:p>
      </w:docPartBody>
    </w:docPart>
    <w:docPart>
      <w:docPartPr>
        <w:name w:val="FDE6D65AD47342A7803C777610EE3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BA84-BC8E-4712-A14E-0EB44D89F220}"/>
      </w:docPartPr>
      <w:docPartBody>
        <w:p w:rsidR="00000000" w:rsidRDefault="00DD30FF">
          <w:pPr>
            <w:pStyle w:val="FDE6D65AD47342A7803C777610EE3C9D"/>
          </w:pPr>
          <w:r>
            <w:t>Action item</w:t>
          </w:r>
        </w:p>
      </w:docPartBody>
    </w:docPart>
    <w:docPart>
      <w:docPartPr>
        <w:name w:val="FEC9D8DC4DBA432A8EAC018790CA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BFB2E-BA2A-4AAB-B4F2-EDE84753C1E2}"/>
      </w:docPartPr>
      <w:docPartBody>
        <w:p w:rsidR="00000000" w:rsidRDefault="00DD30FF">
          <w:pPr>
            <w:pStyle w:val="FEC9D8DC4DBA432A8EAC018790CAB319"/>
          </w:pPr>
          <w:r>
            <w:t>Due date</w:t>
          </w:r>
        </w:p>
      </w:docPartBody>
    </w:docPart>
    <w:docPart>
      <w:docPartPr>
        <w:name w:val="DF62716AB1A04931AA2724E49CE23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5CFF7-731A-4BC0-AE58-0682C4E5BC32}"/>
      </w:docPartPr>
      <w:docPartBody>
        <w:p w:rsidR="00000000" w:rsidRDefault="00DD30FF">
          <w:pPr>
            <w:pStyle w:val="DF62716AB1A04931AA2724E49CE23857"/>
          </w:pPr>
          <w:r>
            <w:t>Status</w:t>
          </w:r>
        </w:p>
      </w:docPartBody>
    </w:docPart>
    <w:docPart>
      <w:docPartPr>
        <w:name w:val="609B1B470E224D72B58A3C84F72D8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0160-B984-44CC-9F71-834BA2FDDBC6}"/>
      </w:docPartPr>
      <w:docPartBody>
        <w:p w:rsidR="00000000" w:rsidRDefault="00DD30FF">
          <w:pPr>
            <w:pStyle w:val="609B1B470E224D72B58A3C84F72D8BF4"/>
          </w:pPr>
          <w:r>
            <w:t>Enter action item 1</w:t>
          </w:r>
        </w:p>
      </w:docPartBody>
    </w:docPart>
    <w:docPart>
      <w:docPartPr>
        <w:name w:val="C92DF21776824ED7B112DD41BAB1D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44300-2CF2-4D62-848F-776B47485857}"/>
      </w:docPartPr>
      <w:docPartBody>
        <w:p w:rsidR="00000000" w:rsidRDefault="00DD30FF">
          <w:pPr>
            <w:pStyle w:val="C92DF21776824ED7B112DD41BAB1DA8B"/>
          </w:pPr>
          <w:r>
            <w:t>Enter due date</w:t>
          </w:r>
        </w:p>
      </w:docPartBody>
    </w:docPart>
    <w:docPart>
      <w:docPartPr>
        <w:name w:val="C6156D0E0B59400A8F5269B930A6F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09BC1-091D-4C8D-97E1-12B74BD40CC9}"/>
      </w:docPartPr>
      <w:docPartBody>
        <w:p w:rsidR="00000000" w:rsidRDefault="00DD30FF">
          <w:pPr>
            <w:pStyle w:val="C6156D0E0B59400A8F5269B930A6FDA6"/>
          </w:pPr>
          <w:r>
            <w:t>Enter status</w:t>
          </w:r>
        </w:p>
      </w:docPartBody>
    </w:docPart>
    <w:docPart>
      <w:docPartPr>
        <w:name w:val="A26C0E4ED91C4BD59FBCCB67BCC2D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11858-1EE0-4A8B-A6F4-8F25B935B046}"/>
      </w:docPartPr>
      <w:docPartBody>
        <w:p w:rsidR="00000000" w:rsidRDefault="00DD30FF">
          <w:pPr>
            <w:pStyle w:val="A26C0E4ED91C4BD59FBCCB67BCC2D7CB"/>
          </w:pPr>
          <w:r>
            <w:t>Enter action item 2</w:t>
          </w:r>
        </w:p>
      </w:docPartBody>
    </w:docPart>
    <w:docPart>
      <w:docPartPr>
        <w:name w:val="859E1E78BD244800A06DF768EBE8E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2B54D-254D-4CB1-B043-201CCC167177}"/>
      </w:docPartPr>
      <w:docPartBody>
        <w:p w:rsidR="00000000" w:rsidRDefault="00DD30FF">
          <w:pPr>
            <w:pStyle w:val="859E1E78BD244800A06DF768EBE8E51C"/>
          </w:pPr>
          <w:r>
            <w:t>Enter due date</w:t>
          </w:r>
        </w:p>
      </w:docPartBody>
    </w:docPart>
    <w:docPart>
      <w:docPartPr>
        <w:name w:val="50740551EE5947E48A694F4A02487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128C4-3715-450E-90DE-88A58FCFB51E}"/>
      </w:docPartPr>
      <w:docPartBody>
        <w:p w:rsidR="00000000" w:rsidRDefault="00DD30FF">
          <w:pPr>
            <w:pStyle w:val="50740551EE5947E48A694F4A02487F05"/>
          </w:pPr>
          <w:r>
            <w:t>Enter status</w:t>
          </w:r>
        </w:p>
      </w:docPartBody>
    </w:docPart>
    <w:docPart>
      <w:docPartPr>
        <w:name w:val="71B9F491334E4E7E9D37335925255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FA66-CC43-491D-826C-29DEBCEA90CD}"/>
      </w:docPartPr>
      <w:docPartBody>
        <w:p w:rsidR="00000000" w:rsidRDefault="00DD30FF">
          <w:pPr>
            <w:pStyle w:val="71B9F491334E4E7E9D37335925255DDF"/>
          </w:pPr>
          <w:r>
            <w:t>Enter action item 3</w:t>
          </w:r>
        </w:p>
      </w:docPartBody>
    </w:docPart>
    <w:docPart>
      <w:docPartPr>
        <w:name w:val="725AC95DC9EC4724B283CF83EAA5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41AF8-FB84-4594-91E1-79D2DB6B341F}"/>
      </w:docPartPr>
      <w:docPartBody>
        <w:p w:rsidR="00000000" w:rsidRDefault="00DD30FF">
          <w:pPr>
            <w:pStyle w:val="725AC95DC9EC4724B283CF83EAA58A0E"/>
          </w:pPr>
          <w:r>
            <w:t>Enter due date</w:t>
          </w:r>
        </w:p>
      </w:docPartBody>
    </w:docPart>
    <w:docPart>
      <w:docPartPr>
        <w:name w:val="2E75BC695DDC45F7BBC5BA2DFF234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D3367-6612-440A-814A-CFCF5CA772A7}"/>
      </w:docPartPr>
      <w:docPartBody>
        <w:p w:rsidR="00000000" w:rsidRDefault="00DD30FF">
          <w:pPr>
            <w:pStyle w:val="2E75BC695DDC45F7BBC5BA2DFF234709"/>
          </w:pPr>
          <w:r>
            <w:t>Enter status</w:t>
          </w:r>
        </w:p>
      </w:docPartBody>
    </w:docPart>
    <w:docPart>
      <w:docPartPr>
        <w:name w:val="92716CB1187449DAAC3A7D61AB38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ACA03-633C-4CD9-B428-3FC315CBEE59}"/>
      </w:docPartPr>
      <w:docPartBody>
        <w:p w:rsidR="00000000" w:rsidRDefault="00DD30FF">
          <w:pPr>
            <w:pStyle w:val="92716CB1187449DAAC3A7D61AB3884B3"/>
          </w:pPr>
          <w:r>
            <w:t>Enter action item 4</w:t>
          </w:r>
        </w:p>
      </w:docPartBody>
    </w:docPart>
    <w:docPart>
      <w:docPartPr>
        <w:name w:val="8E5D35FEDDF84D8CB80F5E12FFD08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1FF95-01BD-4F0B-A412-3F4D3A6573DC}"/>
      </w:docPartPr>
      <w:docPartBody>
        <w:p w:rsidR="00000000" w:rsidRDefault="00DD30FF">
          <w:pPr>
            <w:pStyle w:val="8E5D35FEDDF84D8CB80F5E12FFD08F62"/>
          </w:pPr>
          <w:r>
            <w:t>Enter due date</w:t>
          </w:r>
        </w:p>
      </w:docPartBody>
    </w:docPart>
    <w:docPart>
      <w:docPartPr>
        <w:name w:val="DDE3DD7387214BBD8D35DB5AEC9FC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98A8-E325-4C24-AD46-3B646ACD18B0}"/>
      </w:docPartPr>
      <w:docPartBody>
        <w:p w:rsidR="00000000" w:rsidRDefault="00DD30FF">
          <w:pPr>
            <w:pStyle w:val="DDE3DD7387214BBD8D35DB5AEC9FC00F"/>
          </w:pPr>
          <w:r>
            <w:t>Enter status</w:t>
          </w:r>
        </w:p>
      </w:docPartBody>
    </w:docPart>
    <w:docPart>
      <w:docPartPr>
        <w:name w:val="1BCC7B6687AF4AA884BEA0301B914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4DB65-6BD5-4A99-8C5F-5373EB5302CD}"/>
      </w:docPartPr>
      <w:docPartBody>
        <w:p w:rsidR="00000000" w:rsidRDefault="00DD30FF">
          <w:pPr>
            <w:pStyle w:val="1BCC7B6687AF4AA884BEA0301B9147A3"/>
          </w:pPr>
          <w:r>
            <w:t>Enter action item 5</w:t>
          </w:r>
        </w:p>
      </w:docPartBody>
    </w:docPart>
    <w:docPart>
      <w:docPartPr>
        <w:name w:val="7FB497F807A84762A456792F4D157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9EA1D-7943-4152-A94B-41F91F84D263}"/>
      </w:docPartPr>
      <w:docPartBody>
        <w:p w:rsidR="00000000" w:rsidRDefault="00DD30FF">
          <w:pPr>
            <w:pStyle w:val="7FB497F807A84762A456792F4D157438"/>
          </w:pPr>
          <w:r>
            <w:t>Enter due date</w:t>
          </w:r>
        </w:p>
      </w:docPartBody>
    </w:docPart>
    <w:docPart>
      <w:docPartPr>
        <w:name w:val="022549BB18504D1499A63116C1B0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2562-8193-4F7C-8CF6-D609DAF09C5E}"/>
      </w:docPartPr>
      <w:docPartBody>
        <w:p w:rsidR="00000000" w:rsidRDefault="00DD30FF">
          <w:pPr>
            <w:pStyle w:val="022549BB18504D1499A63116C1B06F9C"/>
          </w:pPr>
          <w:r>
            <w:t>Enter status</w:t>
          </w:r>
        </w:p>
      </w:docPartBody>
    </w:docPart>
    <w:docPart>
      <w:docPartPr>
        <w:name w:val="B850821581604557ADF84BFFEF42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AF85E-77DE-4F3D-A271-928145D638CE}"/>
      </w:docPartPr>
      <w:docPartBody>
        <w:p w:rsidR="00000000" w:rsidRDefault="00DD30FF">
          <w:pPr>
            <w:pStyle w:val="B850821581604557ADF84BFFEF426A70"/>
          </w:pPr>
          <w:r>
            <w:t>Enter action item 6</w:t>
          </w:r>
        </w:p>
      </w:docPartBody>
    </w:docPart>
    <w:docPart>
      <w:docPartPr>
        <w:name w:val="0A8AC9390AFB4AE0A1B2C77D910C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D0FD7-054D-4480-A6AA-9686463E2D3A}"/>
      </w:docPartPr>
      <w:docPartBody>
        <w:p w:rsidR="00000000" w:rsidRDefault="00DD30FF">
          <w:pPr>
            <w:pStyle w:val="0A8AC9390AFB4AE0A1B2C77D910C007E"/>
          </w:pPr>
          <w:r>
            <w:t>Enter due date</w:t>
          </w:r>
        </w:p>
      </w:docPartBody>
    </w:docPart>
    <w:docPart>
      <w:docPartPr>
        <w:name w:val="9AE006E1645C4F8D9DBDEEF04E7F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AC606-625A-4113-86B2-32C662CB6193}"/>
      </w:docPartPr>
      <w:docPartBody>
        <w:p w:rsidR="00000000" w:rsidRDefault="00DD30FF">
          <w:pPr>
            <w:pStyle w:val="9AE006E1645C4F8D9DBDEEF04E7FF6E7"/>
          </w:pPr>
          <w:r>
            <w:t>Enter status</w:t>
          </w:r>
        </w:p>
      </w:docPartBody>
    </w:docPart>
    <w:docPart>
      <w:docPartPr>
        <w:name w:val="EF8C7C505DD44013A3557D0FF8CCC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497C3-DDFA-4C8D-BF1E-466E55C1FD5B}"/>
      </w:docPartPr>
      <w:docPartBody>
        <w:p w:rsidR="00000000" w:rsidRDefault="00DD30FF">
          <w:pPr>
            <w:pStyle w:val="EF8C7C505DD44013A3557D0FF8CCC784"/>
          </w:pPr>
          <w:r>
            <w:t>Long-term goals</w:t>
          </w:r>
        </w:p>
      </w:docPartBody>
    </w:docPart>
    <w:docPart>
      <w:docPartPr>
        <w:name w:val="DD9EF300F08841499414F9CD9429C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69693-A79C-49D0-A35A-78D11A87825C}"/>
      </w:docPartPr>
      <w:docPartBody>
        <w:p w:rsidR="00000000" w:rsidRDefault="00DD30FF">
          <w:pPr>
            <w:pStyle w:val="DD9EF300F08841499414F9CD9429C206"/>
          </w:pPr>
          <w:r>
            <w:t>Goals</w:t>
          </w:r>
        </w:p>
      </w:docPartBody>
    </w:docPart>
    <w:docPart>
      <w:docPartPr>
        <w:name w:val="7E7085171F064E47ACF7176C92674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AA1DF-1642-460C-9D65-974F9F4CE652}"/>
      </w:docPartPr>
      <w:docPartBody>
        <w:p w:rsidR="00000000" w:rsidRDefault="00DD30FF">
          <w:pPr>
            <w:pStyle w:val="7E7085171F064E47ACF7176C92674A8A"/>
          </w:pPr>
          <w:r>
            <w:t>Due date</w:t>
          </w:r>
        </w:p>
      </w:docPartBody>
    </w:docPart>
    <w:docPart>
      <w:docPartPr>
        <w:name w:val="35415DFF7E2944C2A77700C84E651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2D8DC-3749-4BFF-83C4-7A862A209A2B}"/>
      </w:docPartPr>
      <w:docPartBody>
        <w:p w:rsidR="00000000" w:rsidRDefault="00DD30FF">
          <w:pPr>
            <w:pStyle w:val="35415DFF7E2944C2A77700C84E651E6A"/>
          </w:pPr>
          <w:r>
            <w:t>Progress</w:t>
          </w:r>
        </w:p>
      </w:docPartBody>
    </w:docPart>
    <w:docPart>
      <w:docPartPr>
        <w:name w:val="4BAE0576DDDD4C25A771A390A251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FA59-10EF-4955-9622-D0500E10EB39}"/>
      </w:docPartPr>
      <w:docPartBody>
        <w:p w:rsidR="00000000" w:rsidRDefault="00DD30FF">
          <w:pPr>
            <w:pStyle w:val="4BAE0576DDDD4C25A771A390A251A8DF"/>
          </w:pPr>
          <w:r>
            <w:t>Enter goal 1</w:t>
          </w:r>
        </w:p>
      </w:docPartBody>
    </w:docPart>
    <w:docPart>
      <w:docPartPr>
        <w:name w:val="CE629BE43CCD413DAF0B9678E1DC8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78D76-86BC-457F-B37F-E4F1F80B179B}"/>
      </w:docPartPr>
      <w:docPartBody>
        <w:p w:rsidR="00000000" w:rsidRDefault="00DD30FF">
          <w:pPr>
            <w:pStyle w:val="CE629BE43CCD413DAF0B9678E1DC8DB4"/>
          </w:pPr>
          <w:r>
            <w:t>Enter due date</w:t>
          </w:r>
        </w:p>
      </w:docPartBody>
    </w:docPart>
    <w:docPart>
      <w:docPartPr>
        <w:name w:val="C260179F54774915A434FB4AB336D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98B45-9B7F-4423-9F55-3B0F695E2DFC}"/>
      </w:docPartPr>
      <w:docPartBody>
        <w:p w:rsidR="00000000" w:rsidRDefault="00DD30FF">
          <w:pPr>
            <w:pStyle w:val="C260179F54774915A434FB4AB336D38F"/>
          </w:pPr>
          <w:r>
            <w:t>Enter progress</w:t>
          </w:r>
        </w:p>
      </w:docPartBody>
    </w:docPart>
    <w:docPart>
      <w:docPartPr>
        <w:name w:val="38A6D6BB66AD4F97B582BA80E4AA1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E7C01-57BE-455F-A053-203540E76444}"/>
      </w:docPartPr>
      <w:docPartBody>
        <w:p w:rsidR="00000000" w:rsidRDefault="00DD30FF">
          <w:pPr>
            <w:pStyle w:val="38A6D6BB66AD4F97B582BA80E4AA1411"/>
          </w:pPr>
          <w:r>
            <w:t>Enter goal 2</w:t>
          </w:r>
        </w:p>
      </w:docPartBody>
    </w:docPart>
    <w:docPart>
      <w:docPartPr>
        <w:name w:val="E3C9FB4063E84B18B1F0C6761A2D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213EA-6472-4D43-B5FE-190A4187CDE5}"/>
      </w:docPartPr>
      <w:docPartBody>
        <w:p w:rsidR="00000000" w:rsidRDefault="00DD30FF">
          <w:pPr>
            <w:pStyle w:val="E3C9FB4063E84B18B1F0C6761A2DDC22"/>
          </w:pPr>
          <w:r>
            <w:t>Enter due date</w:t>
          </w:r>
        </w:p>
      </w:docPartBody>
    </w:docPart>
    <w:docPart>
      <w:docPartPr>
        <w:name w:val="5E11C1C3DCC54F18813AC9767EC9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C811C-3504-4F3E-878A-D54BCBCE9A20}"/>
      </w:docPartPr>
      <w:docPartBody>
        <w:p w:rsidR="00000000" w:rsidRDefault="00DD30FF">
          <w:pPr>
            <w:pStyle w:val="5E11C1C3DCC54F18813AC9767EC96DE4"/>
          </w:pPr>
          <w:r>
            <w:t>Enter progress</w:t>
          </w:r>
        </w:p>
      </w:docPartBody>
    </w:docPart>
    <w:docPart>
      <w:docPartPr>
        <w:name w:val="D154F2047A0149B89FE3A707778D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60570-3F31-4CA8-B3F6-2D90844745C9}"/>
      </w:docPartPr>
      <w:docPartBody>
        <w:p w:rsidR="00000000" w:rsidRDefault="00DD30FF">
          <w:pPr>
            <w:pStyle w:val="D154F2047A0149B89FE3A707778D1D05"/>
          </w:pPr>
          <w:r>
            <w:t>Enter goal 3</w:t>
          </w:r>
        </w:p>
      </w:docPartBody>
    </w:docPart>
    <w:docPart>
      <w:docPartPr>
        <w:name w:val="7476E2D5735F4DA0B23F14DDE8F0B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F9434-906B-4C2A-AFC4-EF9F408D97B7}"/>
      </w:docPartPr>
      <w:docPartBody>
        <w:p w:rsidR="00000000" w:rsidRDefault="00DD30FF">
          <w:pPr>
            <w:pStyle w:val="7476E2D5735F4DA0B23F14DDE8F0BFA0"/>
          </w:pPr>
          <w:r>
            <w:t>Enter due date</w:t>
          </w:r>
        </w:p>
      </w:docPartBody>
    </w:docPart>
    <w:docPart>
      <w:docPartPr>
        <w:name w:val="28130F6653F04312BBDBBA28A9410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A95E-F853-4129-BAA1-E288A78AF763}"/>
      </w:docPartPr>
      <w:docPartBody>
        <w:p w:rsidR="00000000" w:rsidRDefault="00DD30FF">
          <w:pPr>
            <w:pStyle w:val="28130F6653F04312BBDBBA28A94103F9"/>
          </w:pPr>
          <w:r>
            <w:t>Enter progress</w:t>
          </w:r>
        </w:p>
      </w:docPartBody>
    </w:docPart>
    <w:docPart>
      <w:docPartPr>
        <w:name w:val="3ACE506A879747A1ACB3B569E7352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1554-0247-432F-896E-40026A015CF9}"/>
      </w:docPartPr>
      <w:docPartBody>
        <w:p w:rsidR="00000000" w:rsidRDefault="00DD30FF">
          <w:pPr>
            <w:pStyle w:val="3ACE506A879747A1ACB3B569E73523DA"/>
          </w:pPr>
          <w:r>
            <w:t>Enter goal 4</w:t>
          </w:r>
        </w:p>
      </w:docPartBody>
    </w:docPart>
    <w:docPart>
      <w:docPartPr>
        <w:name w:val="672BB62156C645238FE6DA4D8BD38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25D9-FC5E-4D94-8BF6-7994F4B4939A}"/>
      </w:docPartPr>
      <w:docPartBody>
        <w:p w:rsidR="00000000" w:rsidRDefault="00DD30FF">
          <w:pPr>
            <w:pStyle w:val="672BB62156C645238FE6DA4D8BD38587"/>
          </w:pPr>
          <w:r>
            <w:t>Enter due date</w:t>
          </w:r>
        </w:p>
      </w:docPartBody>
    </w:docPart>
    <w:docPart>
      <w:docPartPr>
        <w:name w:val="54C1F44CA76B43DD84E5CD3775033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78D89-02F3-40B4-98F3-B30B12F52E78}"/>
      </w:docPartPr>
      <w:docPartBody>
        <w:p w:rsidR="00000000" w:rsidRDefault="00DD30FF">
          <w:pPr>
            <w:pStyle w:val="54C1F44CA76B43DD84E5CD37750331D5"/>
          </w:pPr>
          <w:r>
            <w:t>Enter progress</w:t>
          </w:r>
        </w:p>
      </w:docPartBody>
    </w:docPart>
    <w:docPart>
      <w:docPartPr>
        <w:name w:val="4907D939E4804C9B91D62222C5375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8AF7-C206-4DC7-817B-0493B56340B0}"/>
      </w:docPartPr>
      <w:docPartBody>
        <w:p w:rsidR="00000000" w:rsidRDefault="00DD30FF">
          <w:pPr>
            <w:pStyle w:val="4907D939E4804C9B91D62222C537507A"/>
          </w:pPr>
          <w:r>
            <w:t>Enter goal 5</w:t>
          </w:r>
        </w:p>
      </w:docPartBody>
    </w:docPart>
    <w:docPart>
      <w:docPartPr>
        <w:name w:val="52FA270189C949BBADA3FF0972864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A8059-E9D7-404D-BF20-EDEE20B75DA4}"/>
      </w:docPartPr>
      <w:docPartBody>
        <w:p w:rsidR="00000000" w:rsidRDefault="00DD30FF">
          <w:pPr>
            <w:pStyle w:val="52FA270189C949BBADA3FF0972864E30"/>
          </w:pPr>
          <w:r>
            <w:t>Enter due date</w:t>
          </w:r>
        </w:p>
      </w:docPartBody>
    </w:docPart>
    <w:docPart>
      <w:docPartPr>
        <w:name w:val="2E12D2981F4E4394A29C95A817D65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0E141-600C-4D13-B448-2DE3BA1A7F26}"/>
      </w:docPartPr>
      <w:docPartBody>
        <w:p w:rsidR="00000000" w:rsidRDefault="00DD30FF">
          <w:pPr>
            <w:pStyle w:val="2E12D2981F4E4394A29C95A817D65C57"/>
          </w:pPr>
          <w:r>
            <w:t>Enter progress</w:t>
          </w:r>
        </w:p>
      </w:docPartBody>
    </w:docPart>
    <w:docPart>
      <w:docPartPr>
        <w:name w:val="E9AAF579AEC64714A0E8CE35B8FC0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F86EB-2E56-4AEB-A127-7A87005C1634}"/>
      </w:docPartPr>
      <w:docPartBody>
        <w:p w:rsidR="00000000" w:rsidRDefault="00DD30FF">
          <w:pPr>
            <w:pStyle w:val="E9AAF579AEC64714A0E8CE35B8FC09E8"/>
          </w:pPr>
          <w:r>
            <w:t>Enter goal 6</w:t>
          </w:r>
        </w:p>
      </w:docPartBody>
    </w:docPart>
    <w:docPart>
      <w:docPartPr>
        <w:name w:val="A313EC16B61240DA85686E9743CDB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BF07E-3DE6-41E5-8FF4-39ED2E496E44}"/>
      </w:docPartPr>
      <w:docPartBody>
        <w:p w:rsidR="00000000" w:rsidRDefault="00DD30FF">
          <w:pPr>
            <w:pStyle w:val="A313EC16B61240DA85686E9743CDB755"/>
          </w:pPr>
          <w:r>
            <w:t>Enter due date</w:t>
          </w:r>
        </w:p>
      </w:docPartBody>
    </w:docPart>
    <w:docPart>
      <w:docPartPr>
        <w:name w:val="0E7608E8529C4AEFB1ADB9A262ACF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28BAF-6C9F-466E-9B2F-5A26FD183CB6}"/>
      </w:docPartPr>
      <w:docPartBody>
        <w:p w:rsidR="00000000" w:rsidRDefault="00DD30FF">
          <w:pPr>
            <w:pStyle w:val="0E7608E8529C4AEFB1ADB9A262ACF35E"/>
          </w:pPr>
          <w:r>
            <w:t>Enter progress</w:t>
          </w:r>
        </w:p>
      </w:docPartBody>
    </w:docPart>
    <w:docPart>
      <w:docPartPr>
        <w:name w:val="AA9CF1B6B52042D59EC15043B8FD6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B528-8A5B-4329-A33F-9793329A33F0}"/>
      </w:docPartPr>
      <w:docPartBody>
        <w:p w:rsidR="00000000" w:rsidRDefault="00DD30FF">
          <w:pPr>
            <w:pStyle w:val="AA9CF1B6B52042D59EC15043B8FD62EC"/>
          </w:pPr>
          <w:r>
            <w:t>Accomplishments</w:t>
          </w:r>
        </w:p>
      </w:docPartBody>
    </w:docPart>
    <w:docPart>
      <w:docPartPr>
        <w:name w:val="4EF6CC18EBAA4D2DB1C23CD7E0451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8048E-387B-45EF-9602-BCA453BF40E5}"/>
      </w:docPartPr>
      <w:docPartBody>
        <w:p w:rsidR="00000000" w:rsidRDefault="00DD30FF">
          <w:pPr>
            <w:pStyle w:val="4EF6CC18EBAA4D2DB1C23CD7E04514F4"/>
          </w:pPr>
          <w:r>
            <w:t>Enter accomplishments</w:t>
          </w:r>
        </w:p>
      </w:docPartBody>
    </w:docPart>
    <w:docPart>
      <w:docPartPr>
        <w:name w:val="4016185346564D99B30CB92A4D94A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C9FC1-C579-478E-ADD1-3DA6708A4E87}"/>
      </w:docPartPr>
      <w:docPartBody>
        <w:p w:rsidR="00000000" w:rsidRDefault="00DD30FF">
          <w:pPr>
            <w:pStyle w:val="4016185346564D99B30CB92A4D94A840"/>
          </w:pPr>
          <w:r>
            <w:t>Concerns</w:t>
          </w:r>
        </w:p>
      </w:docPartBody>
    </w:docPart>
    <w:docPart>
      <w:docPartPr>
        <w:name w:val="F5954B41897F426AA1F776B60FA1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4A9B8-61B7-49B4-B89F-6A536602E2C2}"/>
      </w:docPartPr>
      <w:docPartBody>
        <w:p w:rsidR="00000000" w:rsidRDefault="00DD30FF">
          <w:pPr>
            <w:pStyle w:val="F5954B41897F426AA1F776B60FA14B32"/>
          </w:pPr>
          <w:r>
            <w:t>Enter concerns</w:t>
          </w:r>
        </w:p>
      </w:docPartBody>
    </w:docPart>
    <w:docPart>
      <w:docPartPr>
        <w:name w:val="E899366ACF9B4F3AB27F965804383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FF6DC-1DC8-48A1-B055-F322C7A3AB49}"/>
      </w:docPartPr>
      <w:docPartBody>
        <w:p w:rsidR="00000000" w:rsidRDefault="00DD30FF" w:rsidP="00DD30FF">
          <w:pPr>
            <w:pStyle w:val="E899366ACF9B4F3AB27F9658043831FF"/>
          </w:pPr>
          <w:r>
            <w:t>GitHub ID</w:t>
          </w:r>
        </w:p>
      </w:docPartBody>
    </w:docPart>
    <w:docPart>
      <w:docPartPr>
        <w:name w:val="ABF10F6DCA7E4A248A01CD072F0FF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BD2F8-3B2D-4ECC-BBB5-EB0B6CC64D4A}"/>
      </w:docPartPr>
      <w:docPartBody>
        <w:p w:rsidR="00000000" w:rsidRDefault="00DD30FF" w:rsidP="00DD30FF">
          <w:pPr>
            <w:pStyle w:val="ABF10F6DCA7E4A248A01CD072F0FF9D7"/>
          </w:pPr>
          <w:r>
            <w:t>Team Members</w:t>
          </w:r>
        </w:p>
      </w:docPartBody>
    </w:docPart>
    <w:docPart>
      <w:docPartPr>
        <w:name w:val="34ED4850BBF649F68BF24D04CA0FD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10D80-3A10-4D88-8460-7D3602876BEF}"/>
      </w:docPartPr>
      <w:docPartBody>
        <w:p w:rsidR="00000000" w:rsidRDefault="00DD30FF" w:rsidP="00DD30FF">
          <w:pPr>
            <w:pStyle w:val="34ED4850BBF649F68BF24D04CA0FD76F"/>
          </w:pPr>
          <w:r>
            <w:t xml:space="preserve">Enter </w:t>
          </w:r>
          <w:r>
            <w:t>team member name</w:t>
          </w:r>
        </w:p>
      </w:docPartBody>
    </w:docPart>
    <w:docPart>
      <w:docPartPr>
        <w:name w:val="E34116FA2AF044ECB87C2F83FD1E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01470-B03B-47DF-8E39-49CCD29AD397}"/>
      </w:docPartPr>
      <w:docPartBody>
        <w:p w:rsidR="00000000" w:rsidRDefault="00DD30FF" w:rsidP="00DD30FF">
          <w:pPr>
            <w:pStyle w:val="E34116FA2AF044ECB87C2F83FD1E6A35"/>
          </w:pPr>
          <w:r>
            <w:t>Enter tasks</w:t>
          </w:r>
        </w:p>
      </w:docPartBody>
    </w:docPart>
    <w:docPart>
      <w:docPartPr>
        <w:name w:val="E76DE3A04DE24C8F9D182144039DF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21E96-33C0-422C-AFF2-35CF42F3AFD2}"/>
      </w:docPartPr>
      <w:docPartBody>
        <w:p w:rsidR="00000000" w:rsidRDefault="00DD30FF" w:rsidP="00DD30FF">
          <w:pPr>
            <w:pStyle w:val="E76DE3A04DE24C8F9D182144039DFA4C"/>
          </w:pPr>
          <w:r>
            <w:t>Enter team member name</w:t>
          </w:r>
        </w:p>
      </w:docPartBody>
    </w:docPart>
    <w:docPart>
      <w:docPartPr>
        <w:name w:val="B4D7362A08514798833411B6ABC10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A870A-24CA-4B0B-84F9-919DC3EEF801}"/>
      </w:docPartPr>
      <w:docPartBody>
        <w:p w:rsidR="00000000" w:rsidRDefault="00DD30FF" w:rsidP="00DD30FF">
          <w:pPr>
            <w:pStyle w:val="B4D7362A08514798833411B6ABC10855"/>
          </w:pPr>
          <w:r>
            <w:t>Enter tasks</w:t>
          </w:r>
        </w:p>
      </w:docPartBody>
    </w:docPart>
    <w:docPart>
      <w:docPartPr>
        <w:name w:val="47DBF7D51F2E42C68D4ED348DB77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D519A-C61B-4FBB-9459-2080517098C9}"/>
      </w:docPartPr>
      <w:docPartBody>
        <w:p w:rsidR="00000000" w:rsidRDefault="00DD30FF" w:rsidP="00DD30FF">
          <w:pPr>
            <w:pStyle w:val="47DBF7D51F2E42C68D4ED348DB77BF1E"/>
          </w:pPr>
          <w:r>
            <w:t>Enter team member name</w:t>
          </w:r>
        </w:p>
      </w:docPartBody>
    </w:docPart>
    <w:docPart>
      <w:docPartPr>
        <w:name w:val="6379A9E6A94B45CCA2A160AA7D94C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0CC19-6C29-435E-BEAD-BD34912479FF}"/>
      </w:docPartPr>
      <w:docPartBody>
        <w:p w:rsidR="00000000" w:rsidRDefault="00DD30FF" w:rsidP="00DD30FF">
          <w:pPr>
            <w:pStyle w:val="6379A9E6A94B45CCA2A160AA7D94C119"/>
          </w:pPr>
          <w:r>
            <w:t>Enter tasks</w:t>
          </w:r>
        </w:p>
      </w:docPartBody>
    </w:docPart>
    <w:docPart>
      <w:docPartPr>
        <w:name w:val="9A0E8AE9BC48485F8D63BD612CE14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87FFC-49B8-47EF-A5E5-96473BB6A4C6}"/>
      </w:docPartPr>
      <w:docPartBody>
        <w:p w:rsidR="00000000" w:rsidRDefault="00DD30FF" w:rsidP="00DD30FF">
          <w:pPr>
            <w:pStyle w:val="9A0E8AE9BC48485F8D63BD612CE14B7F"/>
          </w:pPr>
          <w:r>
            <w:t>Enter team member name</w:t>
          </w:r>
        </w:p>
      </w:docPartBody>
    </w:docPart>
    <w:docPart>
      <w:docPartPr>
        <w:name w:val="1A06857757004B24B676510BE1E13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7982C-3F78-4EBF-B84D-668A80366116}"/>
      </w:docPartPr>
      <w:docPartBody>
        <w:p w:rsidR="00000000" w:rsidRDefault="00DD30FF" w:rsidP="00DD30FF">
          <w:pPr>
            <w:pStyle w:val="1A06857757004B24B676510BE1E13E2F"/>
          </w:pPr>
          <w:r>
            <w:t>Enter tasks</w:t>
          </w:r>
        </w:p>
      </w:docPartBody>
    </w:docPart>
    <w:docPart>
      <w:docPartPr>
        <w:name w:val="5898F35A3F7942C8A83A68026475D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5FC1C-F86E-42F5-80F2-CA0404EE54C3}"/>
      </w:docPartPr>
      <w:docPartBody>
        <w:p w:rsidR="00000000" w:rsidRDefault="00DD30FF" w:rsidP="00DD30FF">
          <w:pPr>
            <w:pStyle w:val="5898F35A3F7942C8A83A68026475DCB4"/>
          </w:pPr>
          <w:r>
            <w:t>Enter team member name</w:t>
          </w:r>
        </w:p>
      </w:docPartBody>
    </w:docPart>
    <w:docPart>
      <w:docPartPr>
        <w:name w:val="4E42FC4B2B05409082B14427CB821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12A5-F7C6-4BDF-AD94-55E7119E48CB}"/>
      </w:docPartPr>
      <w:docPartBody>
        <w:p w:rsidR="00000000" w:rsidRDefault="00DD30FF" w:rsidP="00DD30FF">
          <w:pPr>
            <w:pStyle w:val="4E42FC4B2B05409082B14427CB82151A"/>
          </w:pPr>
          <w:r>
            <w:t>Enter tasks</w:t>
          </w:r>
        </w:p>
      </w:docPartBody>
    </w:docPart>
    <w:docPart>
      <w:docPartPr>
        <w:name w:val="EDB2C60D02BD40CB83A250EA85E6F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9534D-6C01-4D46-A9B0-167DBE87AF47}"/>
      </w:docPartPr>
      <w:docPartBody>
        <w:p w:rsidR="00000000" w:rsidRDefault="00DD30FF" w:rsidP="00DD30FF">
          <w:pPr>
            <w:pStyle w:val="EDB2C60D02BD40CB83A250EA85E6F716"/>
          </w:pPr>
          <w:r>
            <w:t>Project name</w:t>
          </w:r>
        </w:p>
      </w:docPartBody>
    </w:docPart>
    <w:docPart>
      <w:docPartPr>
        <w:name w:val="4264D324992A44D88FB92AC36D01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1389A-1C97-4A70-BF30-ECB6DA34F8F8}"/>
      </w:docPartPr>
      <w:docPartBody>
        <w:p w:rsidR="00000000" w:rsidRDefault="00DD30FF" w:rsidP="00DD30FF">
          <w:pPr>
            <w:pStyle w:val="4264D324992A44D88FB92AC36D01AA8C"/>
          </w:pPr>
          <w:r>
            <w:t xml:space="preserve">Enter </w:t>
          </w:r>
          <w:r>
            <w:t>Project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FF"/>
    <w:rsid w:val="00DD30FF"/>
    <w:rsid w:val="00F1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F05895F124416AB5F1D5DC43F24CC8">
    <w:name w:val="EDF05895F124416AB5F1D5DC43F24CC8"/>
  </w:style>
  <w:style w:type="paragraph" w:customStyle="1" w:styleId="2F75A728CDF144DC98205802349640F8">
    <w:name w:val="2F75A728CDF144DC98205802349640F8"/>
  </w:style>
  <w:style w:type="paragraph" w:customStyle="1" w:styleId="650E8AD931AB413E8CF257847554E6C6">
    <w:name w:val="650E8AD931AB413E8CF257847554E6C6"/>
  </w:style>
  <w:style w:type="paragraph" w:customStyle="1" w:styleId="E55A58122A8848D58FA1A14CF062CFC3">
    <w:name w:val="E55A58122A8848D58FA1A14CF062CFC3"/>
  </w:style>
  <w:style w:type="paragraph" w:customStyle="1" w:styleId="106F5AF64BBC4512A0239765AE2987F0">
    <w:name w:val="106F5AF64BBC4512A0239765AE2987F0"/>
  </w:style>
  <w:style w:type="paragraph" w:customStyle="1" w:styleId="BA752971497A46ECB71C34403AE81911">
    <w:name w:val="BA752971497A46ECB71C34403AE81911"/>
  </w:style>
  <w:style w:type="paragraph" w:customStyle="1" w:styleId="EC73B5922A6D4C88B34D9AA1ED82052E">
    <w:name w:val="EC73B5922A6D4C88B34D9AA1ED82052E"/>
  </w:style>
  <w:style w:type="paragraph" w:customStyle="1" w:styleId="7B1A3D94A2DA462EBA6A83A14CC19E1C">
    <w:name w:val="7B1A3D94A2DA462EBA6A83A14CC19E1C"/>
  </w:style>
  <w:style w:type="paragraph" w:customStyle="1" w:styleId="50254BE832054EC59287B8C9AFF7CD94">
    <w:name w:val="50254BE832054EC59287B8C9AFF7CD94"/>
  </w:style>
  <w:style w:type="paragraph" w:customStyle="1" w:styleId="E780E01DA79E4C3DA47B331C1BBA4A30">
    <w:name w:val="E780E01DA79E4C3DA47B331C1BBA4A30"/>
  </w:style>
  <w:style w:type="paragraph" w:customStyle="1" w:styleId="4DB8081166DE4037A9AA602E841621AF">
    <w:name w:val="4DB8081166DE4037A9AA602E841621AF"/>
  </w:style>
  <w:style w:type="paragraph" w:customStyle="1" w:styleId="D71DD9D515E94FC687BD150911C5F4AE">
    <w:name w:val="D71DD9D515E94FC687BD150911C5F4AE"/>
  </w:style>
  <w:style w:type="paragraph" w:customStyle="1" w:styleId="B8A1547933CC4CA5B2F2480005A8E7F5">
    <w:name w:val="B8A1547933CC4CA5B2F2480005A8E7F5"/>
  </w:style>
  <w:style w:type="paragraph" w:customStyle="1" w:styleId="05AD7038826A42C8AD0740442CC9CFCB">
    <w:name w:val="05AD7038826A42C8AD0740442CC9CFCB"/>
  </w:style>
  <w:style w:type="paragraph" w:customStyle="1" w:styleId="C8F4281EF85A4651A892E26745D74054">
    <w:name w:val="C8F4281EF85A4651A892E26745D74054"/>
  </w:style>
  <w:style w:type="paragraph" w:customStyle="1" w:styleId="A9C314657FD544589A3F919C10A46145">
    <w:name w:val="A9C314657FD544589A3F919C10A46145"/>
  </w:style>
  <w:style w:type="paragraph" w:customStyle="1" w:styleId="FDE6D65AD47342A7803C777610EE3C9D">
    <w:name w:val="FDE6D65AD47342A7803C777610EE3C9D"/>
  </w:style>
  <w:style w:type="paragraph" w:customStyle="1" w:styleId="FEC9D8DC4DBA432A8EAC018790CAB319">
    <w:name w:val="FEC9D8DC4DBA432A8EAC018790CAB319"/>
  </w:style>
  <w:style w:type="paragraph" w:customStyle="1" w:styleId="DF62716AB1A04931AA2724E49CE23857">
    <w:name w:val="DF62716AB1A04931AA2724E49CE23857"/>
  </w:style>
  <w:style w:type="paragraph" w:customStyle="1" w:styleId="609B1B470E224D72B58A3C84F72D8BF4">
    <w:name w:val="609B1B470E224D72B58A3C84F72D8BF4"/>
  </w:style>
  <w:style w:type="paragraph" w:customStyle="1" w:styleId="C92DF21776824ED7B112DD41BAB1DA8B">
    <w:name w:val="C92DF21776824ED7B112DD41BAB1DA8B"/>
  </w:style>
  <w:style w:type="paragraph" w:customStyle="1" w:styleId="C6156D0E0B59400A8F5269B930A6FDA6">
    <w:name w:val="C6156D0E0B59400A8F5269B930A6FDA6"/>
  </w:style>
  <w:style w:type="paragraph" w:customStyle="1" w:styleId="A26C0E4ED91C4BD59FBCCB67BCC2D7CB">
    <w:name w:val="A26C0E4ED91C4BD59FBCCB67BCC2D7CB"/>
  </w:style>
  <w:style w:type="paragraph" w:customStyle="1" w:styleId="859E1E78BD244800A06DF768EBE8E51C">
    <w:name w:val="859E1E78BD244800A06DF768EBE8E51C"/>
  </w:style>
  <w:style w:type="paragraph" w:customStyle="1" w:styleId="50740551EE5947E48A694F4A02487F05">
    <w:name w:val="50740551EE5947E48A694F4A02487F05"/>
  </w:style>
  <w:style w:type="paragraph" w:customStyle="1" w:styleId="71B9F491334E4E7E9D37335925255DDF">
    <w:name w:val="71B9F491334E4E7E9D37335925255DDF"/>
  </w:style>
  <w:style w:type="paragraph" w:customStyle="1" w:styleId="725AC95DC9EC4724B283CF83EAA58A0E">
    <w:name w:val="725AC95DC9EC4724B283CF83EAA58A0E"/>
  </w:style>
  <w:style w:type="paragraph" w:customStyle="1" w:styleId="2E75BC695DDC45F7BBC5BA2DFF234709">
    <w:name w:val="2E75BC695DDC45F7BBC5BA2DFF234709"/>
  </w:style>
  <w:style w:type="paragraph" w:customStyle="1" w:styleId="92716CB1187449DAAC3A7D61AB3884B3">
    <w:name w:val="92716CB1187449DAAC3A7D61AB3884B3"/>
  </w:style>
  <w:style w:type="paragraph" w:customStyle="1" w:styleId="8E5D35FEDDF84D8CB80F5E12FFD08F62">
    <w:name w:val="8E5D35FEDDF84D8CB80F5E12FFD08F62"/>
  </w:style>
  <w:style w:type="paragraph" w:customStyle="1" w:styleId="DDE3DD7387214BBD8D35DB5AEC9FC00F">
    <w:name w:val="DDE3DD7387214BBD8D35DB5AEC9FC00F"/>
  </w:style>
  <w:style w:type="paragraph" w:customStyle="1" w:styleId="1BCC7B6687AF4AA884BEA0301B9147A3">
    <w:name w:val="1BCC7B6687AF4AA884BEA0301B9147A3"/>
  </w:style>
  <w:style w:type="paragraph" w:customStyle="1" w:styleId="7FB497F807A84762A456792F4D157438">
    <w:name w:val="7FB497F807A84762A456792F4D157438"/>
  </w:style>
  <w:style w:type="paragraph" w:customStyle="1" w:styleId="022549BB18504D1499A63116C1B06F9C">
    <w:name w:val="022549BB18504D1499A63116C1B06F9C"/>
  </w:style>
  <w:style w:type="paragraph" w:customStyle="1" w:styleId="B850821581604557ADF84BFFEF426A70">
    <w:name w:val="B850821581604557ADF84BFFEF426A70"/>
  </w:style>
  <w:style w:type="paragraph" w:customStyle="1" w:styleId="0A8AC9390AFB4AE0A1B2C77D910C007E">
    <w:name w:val="0A8AC9390AFB4AE0A1B2C77D910C007E"/>
  </w:style>
  <w:style w:type="paragraph" w:customStyle="1" w:styleId="9AE006E1645C4F8D9DBDEEF04E7FF6E7">
    <w:name w:val="9AE006E1645C4F8D9DBDEEF04E7FF6E7"/>
  </w:style>
  <w:style w:type="paragraph" w:customStyle="1" w:styleId="EF8C7C505DD44013A3557D0FF8CCC784">
    <w:name w:val="EF8C7C505DD44013A3557D0FF8CCC784"/>
  </w:style>
  <w:style w:type="paragraph" w:customStyle="1" w:styleId="DD9EF300F08841499414F9CD9429C206">
    <w:name w:val="DD9EF300F08841499414F9CD9429C206"/>
  </w:style>
  <w:style w:type="paragraph" w:customStyle="1" w:styleId="7E7085171F064E47ACF7176C92674A8A">
    <w:name w:val="7E7085171F064E47ACF7176C92674A8A"/>
  </w:style>
  <w:style w:type="paragraph" w:customStyle="1" w:styleId="35415DFF7E2944C2A77700C84E651E6A">
    <w:name w:val="35415DFF7E2944C2A77700C84E651E6A"/>
  </w:style>
  <w:style w:type="paragraph" w:customStyle="1" w:styleId="4BAE0576DDDD4C25A771A390A251A8DF">
    <w:name w:val="4BAE0576DDDD4C25A771A390A251A8DF"/>
  </w:style>
  <w:style w:type="paragraph" w:customStyle="1" w:styleId="CE629BE43CCD413DAF0B9678E1DC8DB4">
    <w:name w:val="CE629BE43CCD413DAF0B9678E1DC8DB4"/>
  </w:style>
  <w:style w:type="paragraph" w:customStyle="1" w:styleId="C260179F54774915A434FB4AB336D38F">
    <w:name w:val="C260179F54774915A434FB4AB336D38F"/>
  </w:style>
  <w:style w:type="paragraph" w:customStyle="1" w:styleId="38A6D6BB66AD4F97B582BA80E4AA1411">
    <w:name w:val="38A6D6BB66AD4F97B582BA80E4AA1411"/>
  </w:style>
  <w:style w:type="paragraph" w:customStyle="1" w:styleId="E3C9FB4063E84B18B1F0C6761A2DDC22">
    <w:name w:val="E3C9FB4063E84B18B1F0C6761A2DDC22"/>
  </w:style>
  <w:style w:type="paragraph" w:customStyle="1" w:styleId="5E11C1C3DCC54F18813AC9767EC96DE4">
    <w:name w:val="5E11C1C3DCC54F18813AC9767EC96DE4"/>
  </w:style>
  <w:style w:type="paragraph" w:customStyle="1" w:styleId="D154F2047A0149B89FE3A707778D1D05">
    <w:name w:val="D154F2047A0149B89FE3A707778D1D05"/>
  </w:style>
  <w:style w:type="paragraph" w:customStyle="1" w:styleId="7476E2D5735F4DA0B23F14DDE8F0BFA0">
    <w:name w:val="7476E2D5735F4DA0B23F14DDE8F0BFA0"/>
  </w:style>
  <w:style w:type="paragraph" w:customStyle="1" w:styleId="28130F6653F04312BBDBBA28A94103F9">
    <w:name w:val="28130F6653F04312BBDBBA28A94103F9"/>
  </w:style>
  <w:style w:type="paragraph" w:customStyle="1" w:styleId="3ACE506A879747A1ACB3B569E73523DA">
    <w:name w:val="3ACE506A879747A1ACB3B569E73523DA"/>
  </w:style>
  <w:style w:type="paragraph" w:customStyle="1" w:styleId="672BB62156C645238FE6DA4D8BD38587">
    <w:name w:val="672BB62156C645238FE6DA4D8BD38587"/>
  </w:style>
  <w:style w:type="paragraph" w:customStyle="1" w:styleId="54C1F44CA76B43DD84E5CD37750331D5">
    <w:name w:val="54C1F44CA76B43DD84E5CD37750331D5"/>
  </w:style>
  <w:style w:type="paragraph" w:customStyle="1" w:styleId="4907D939E4804C9B91D62222C537507A">
    <w:name w:val="4907D939E4804C9B91D62222C537507A"/>
  </w:style>
  <w:style w:type="paragraph" w:customStyle="1" w:styleId="52FA270189C949BBADA3FF0972864E30">
    <w:name w:val="52FA270189C949BBADA3FF0972864E30"/>
  </w:style>
  <w:style w:type="paragraph" w:customStyle="1" w:styleId="2E12D2981F4E4394A29C95A817D65C57">
    <w:name w:val="2E12D2981F4E4394A29C95A817D65C57"/>
  </w:style>
  <w:style w:type="paragraph" w:customStyle="1" w:styleId="E9AAF579AEC64714A0E8CE35B8FC09E8">
    <w:name w:val="E9AAF579AEC64714A0E8CE35B8FC09E8"/>
  </w:style>
  <w:style w:type="paragraph" w:customStyle="1" w:styleId="A313EC16B61240DA85686E9743CDB755">
    <w:name w:val="A313EC16B61240DA85686E9743CDB755"/>
  </w:style>
  <w:style w:type="paragraph" w:customStyle="1" w:styleId="0E7608E8529C4AEFB1ADB9A262ACF35E">
    <w:name w:val="0E7608E8529C4AEFB1ADB9A262ACF35E"/>
  </w:style>
  <w:style w:type="paragraph" w:customStyle="1" w:styleId="AA9CF1B6B52042D59EC15043B8FD62EC">
    <w:name w:val="AA9CF1B6B52042D59EC15043B8FD62EC"/>
  </w:style>
  <w:style w:type="paragraph" w:customStyle="1" w:styleId="4EF6CC18EBAA4D2DB1C23CD7E04514F4">
    <w:name w:val="4EF6CC18EBAA4D2DB1C23CD7E04514F4"/>
  </w:style>
  <w:style w:type="paragraph" w:customStyle="1" w:styleId="4016185346564D99B30CB92A4D94A840">
    <w:name w:val="4016185346564D99B30CB92A4D94A840"/>
  </w:style>
  <w:style w:type="paragraph" w:customStyle="1" w:styleId="F5954B41897F426AA1F776B60FA14B32">
    <w:name w:val="F5954B41897F426AA1F776B60FA14B32"/>
  </w:style>
  <w:style w:type="paragraph" w:customStyle="1" w:styleId="9E52D8FDF1514817AAD74D53998F649D">
    <w:name w:val="9E52D8FDF1514817AAD74D53998F649D"/>
    <w:rsid w:val="00DD30FF"/>
  </w:style>
  <w:style w:type="character" w:styleId="PlaceholderText">
    <w:name w:val="Placeholder Text"/>
    <w:basedOn w:val="DefaultParagraphFont"/>
    <w:uiPriority w:val="99"/>
    <w:semiHidden/>
    <w:rsid w:val="00DD30FF"/>
    <w:rPr>
      <w:color w:val="808080"/>
    </w:rPr>
  </w:style>
  <w:style w:type="paragraph" w:customStyle="1" w:styleId="E899366ACF9B4F3AB27F9658043831FF">
    <w:name w:val="E899366ACF9B4F3AB27F9658043831FF"/>
    <w:rsid w:val="00DD30FF"/>
  </w:style>
  <w:style w:type="paragraph" w:customStyle="1" w:styleId="ABF10F6DCA7E4A248A01CD072F0FF9D7">
    <w:name w:val="ABF10F6DCA7E4A248A01CD072F0FF9D7"/>
    <w:rsid w:val="00DD30FF"/>
  </w:style>
  <w:style w:type="paragraph" w:customStyle="1" w:styleId="34ED4850BBF649F68BF24D04CA0FD76F">
    <w:name w:val="34ED4850BBF649F68BF24D04CA0FD76F"/>
    <w:rsid w:val="00DD30FF"/>
  </w:style>
  <w:style w:type="paragraph" w:customStyle="1" w:styleId="2E353FDA4DCA448AAFAD6646977B3935">
    <w:name w:val="2E353FDA4DCA448AAFAD6646977B3935"/>
    <w:rsid w:val="00DD30FF"/>
  </w:style>
  <w:style w:type="paragraph" w:customStyle="1" w:styleId="E34116FA2AF044ECB87C2F83FD1E6A35">
    <w:name w:val="E34116FA2AF044ECB87C2F83FD1E6A35"/>
    <w:rsid w:val="00DD30FF"/>
  </w:style>
  <w:style w:type="paragraph" w:customStyle="1" w:styleId="E76DE3A04DE24C8F9D182144039DFA4C">
    <w:name w:val="E76DE3A04DE24C8F9D182144039DFA4C"/>
    <w:rsid w:val="00DD30FF"/>
  </w:style>
  <w:style w:type="paragraph" w:customStyle="1" w:styleId="B4D7362A08514798833411B6ABC10855">
    <w:name w:val="B4D7362A08514798833411B6ABC10855"/>
    <w:rsid w:val="00DD30FF"/>
  </w:style>
  <w:style w:type="paragraph" w:customStyle="1" w:styleId="47DBF7D51F2E42C68D4ED348DB77BF1E">
    <w:name w:val="47DBF7D51F2E42C68D4ED348DB77BF1E"/>
    <w:rsid w:val="00DD30FF"/>
  </w:style>
  <w:style w:type="paragraph" w:customStyle="1" w:styleId="6379A9E6A94B45CCA2A160AA7D94C119">
    <w:name w:val="6379A9E6A94B45CCA2A160AA7D94C119"/>
    <w:rsid w:val="00DD30FF"/>
  </w:style>
  <w:style w:type="paragraph" w:customStyle="1" w:styleId="9A0E8AE9BC48485F8D63BD612CE14B7F">
    <w:name w:val="9A0E8AE9BC48485F8D63BD612CE14B7F"/>
    <w:rsid w:val="00DD30FF"/>
  </w:style>
  <w:style w:type="paragraph" w:customStyle="1" w:styleId="1A06857757004B24B676510BE1E13E2F">
    <w:name w:val="1A06857757004B24B676510BE1E13E2F"/>
    <w:rsid w:val="00DD30FF"/>
  </w:style>
  <w:style w:type="paragraph" w:customStyle="1" w:styleId="5898F35A3F7942C8A83A68026475DCB4">
    <w:name w:val="5898F35A3F7942C8A83A68026475DCB4"/>
    <w:rsid w:val="00DD30FF"/>
  </w:style>
  <w:style w:type="paragraph" w:customStyle="1" w:styleId="4E42FC4B2B05409082B14427CB82151A">
    <w:name w:val="4E42FC4B2B05409082B14427CB82151A"/>
    <w:rsid w:val="00DD30FF"/>
  </w:style>
  <w:style w:type="paragraph" w:customStyle="1" w:styleId="EDB2C60D02BD40CB83A250EA85E6F716">
    <w:name w:val="EDB2C60D02BD40CB83A250EA85E6F716"/>
    <w:rsid w:val="00DD30FF"/>
  </w:style>
  <w:style w:type="paragraph" w:customStyle="1" w:styleId="4264D324992A44D88FB92AC36D01AA8C">
    <w:name w:val="4264D324992A44D88FB92AC36D01AA8C"/>
    <w:rsid w:val="00DD30FF"/>
  </w:style>
  <w:style w:type="paragraph" w:customStyle="1" w:styleId="7C926ECCC3A548C2AC51EFBB99A2155D">
    <w:name w:val="7C926ECCC3A548C2AC51EFBB99A2155D"/>
    <w:rsid w:val="00DD30FF"/>
  </w:style>
  <w:style w:type="paragraph" w:customStyle="1" w:styleId="325543B7BFA1428581BA4954A43D780B">
    <w:name w:val="325543B7BFA1428581BA4954A43D780B"/>
    <w:rsid w:val="00DD30FF"/>
  </w:style>
  <w:style w:type="paragraph" w:customStyle="1" w:styleId="9208647220C34F68B82DC6AEBDC3C872">
    <w:name w:val="9208647220C34F68B82DC6AEBDC3C872"/>
    <w:rsid w:val="00DD30FF"/>
  </w:style>
  <w:style w:type="paragraph" w:customStyle="1" w:styleId="81209432D60B4D389C3BEABC65C0C208">
    <w:name w:val="81209432D60B4D389C3BEABC65C0C208"/>
    <w:rsid w:val="00DD30FF"/>
  </w:style>
  <w:style w:type="paragraph" w:customStyle="1" w:styleId="62C2D9E9AD4042DD9B7D2536694C5792">
    <w:name w:val="62C2D9E9AD4042DD9B7D2536694C5792"/>
    <w:rsid w:val="00DD30FF"/>
  </w:style>
  <w:style w:type="paragraph" w:customStyle="1" w:styleId="1C23373C4E154724BABC4A3618A7A12B">
    <w:name w:val="1C23373C4E154724BABC4A3618A7A12B"/>
    <w:rsid w:val="00DD30FF"/>
  </w:style>
  <w:style w:type="paragraph" w:customStyle="1" w:styleId="CABA630ACB9C413F807482E82B054885">
    <w:name w:val="CABA630ACB9C413F807482E82B054885"/>
    <w:rsid w:val="00DD30FF"/>
  </w:style>
  <w:style w:type="paragraph" w:customStyle="1" w:styleId="2C28CDA55FEA4C9ABB16307355F3ECEB">
    <w:name w:val="2C28CDA55FEA4C9ABB16307355F3ECEB"/>
    <w:rsid w:val="00DD30FF"/>
  </w:style>
  <w:style w:type="paragraph" w:customStyle="1" w:styleId="5490674F19D94F0FAE6B4D65DE808858">
    <w:name w:val="5490674F19D94F0FAE6B4D65DE808858"/>
    <w:rsid w:val="00DD30FF"/>
  </w:style>
  <w:style w:type="paragraph" w:customStyle="1" w:styleId="CD3B17307A0F432A8C244D2D3DCF8A0C">
    <w:name w:val="CD3B17307A0F432A8C244D2D3DCF8A0C"/>
    <w:rsid w:val="00DD30FF"/>
  </w:style>
  <w:style w:type="paragraph" w:customStyle="1" w:styleId="916379F8C1D546D7A64F6EBB2835D588">
    <w:name w:val="916379F8C1D546D7A64F6EBB2835D588"/>
    <w:rsid w:val="00DD30FF"/>
  </w:style>
  <w:style w:type="paragraph" w:customStyle="1" w:styleId="AC73473D050F4AB99072B1FF2000FA4A">
    <w:name w:val="AC73473D050F4AB99072B1FF2000FA4A"/>
    <w:rsid w:val="00DD30FF"/>
  </w:style>
  <w:style w:type="paragraph" w:customStyle="1" w:styleId="6A5F14B00A0B4D12B3A7AE3F482CC1EA">
    <w:name w:val="6A5F14B00A0B4D12B3A7AE3F482CC1EA"/>
    <w:rsid w:val="00DD30FF"/>
  </w:style>
  <w:style w:type="paragraph" w:customStyle="1" w:styleId="B082730B38044D2798EEDD48B4C7E8B8">
    <w:name w:val="B082730B38044D2798EEDD48B4C7E8B8"/>
    <w:rsid w:val="00DD30FF"/>
  </w:style>
  <w:style w:type="paragraph" w:customStyle="1" w:styleId="6D7715249A24413289527D4019AFCE0D">
    <w:name w:val="6D7715249A24413289527D4019AFCE0D"/>
    <w:rsid w:val="00DD30FF"/>
  </w:style>
  <w:style w:type="paragraph" w:customStyle="1" w:styleId="E73198DF65354B9489023ED3FC3CCDAA">
    <w:name w:val="E73198DF65354B9489023ED3FC3CCDAA"/>
    <w:rsid w:val="00DD30FF"/>
  </w:style>
  <w:style w:type="paragraph" w:customStyle="1" w:styleId="6D6548421BE147319A4F918BFF13DBD4">
    <w:name w:val="6D6548421BE147319A4F918BFF13DBD4"/>
    <w:rsid w:val="00DD30FF"/>
  </w:style>
  <w:style w:type="paragraph" w:customStyle="1" w:styleId="42BCD1544E5B4E7A9A51F17A7E6948F2">
    <w:name w:val="42BCD1544E5B4E7A9A51F17A7E6948F2"/>
    <w:rsid w:val="00DD30FF"/>
  </w:style>
  <w:style w:type="paragraph" w:customStyle="1" w:styleId="4F8A66896E0B471386FD541CCEF361F1">
    <w:name w:val="4F8A66896E0B471386FD541CCEF361F1"/>
    <w:rsid w:val="00DD30FF"/>
  </w:style>
  <w:style w:type="paragraph" w:customStyle="1" w:styleId="8F9C1FBC0EB04FF193C08D654E4FD5C3">
    <w:name w:val="8F9C1FBC0EB04FF193C08D654E4FD5C3"/>
    <w:rsid w:val="00DD30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C2C49-DC9C-4874-BFC5-EF24403FE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1047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Avina</dc:creator>
  <cp:lastModifiedBy>Chuy Avina</cp:lastModifiedBy>
  <cp:revision>6</cp:revision>
  <cp:lastPrinted>2021-02-01T22:58:00Z</cp:lastPrinted>
  <dcterms:created xsi:type="dcterms:W3CDTF">2021-02-01T03:21:00Z</dcterms:created>
  <dcterms:modified xsi:type="dcterms:W3CDTF">2021-02-01T23:05:00Z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